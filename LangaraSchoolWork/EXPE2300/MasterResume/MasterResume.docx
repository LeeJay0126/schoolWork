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3AF14" w14:textId="0A89ED97" w:rsidR="00FF0FEC" w:rsidRDefault="00A601F6">
      <w:pPr>
        <w:pStyle w:val="Name"/>
      </w:pPr>
      <w:r>
        <w:t>jay seung yeon le</w:t>
      </w:r>
      <w:r w:rsidR="004C0035">
        <w:t>E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Caption w:val="Resume layout table"/>
      </w:tblPr>
      <w:tblGrid>
        <w:gridCol w:w="2250"/>
        <w:gridCol w:w="7830"/>
      </w:tblGrid>
      <w:tr w:rsidR="00FF0FEC" w14:paraId="0CC2B200" w14:textId="77777777">
        <w:tc>
          <w:tcPr>
            <w:tcW w:w="2250" w:type="dxa"/>
            <w:tcMar>
              <w:right w:w="475" w:type="dxa"/>
            </w:tcMar>
          </w:tcPr>
          <w:p w14:paraId="62EDAE0F" w14:textId="77777777" w:rsidR="00FF0FEC" w:rsidRDefault="00A43FB7">
            <w:pPr>
              <w:pStyle w:val="Heading1"/>
              <w:outlineLvl w:val="0"/>
              <w:rPr>
                <w:b/>
                <w:bCs/>
                <w:sz w:val="26"/>
                <w:szCs w:val="26"/>
              </w:rPr>
            </w:pPr>
            <w:r w:rsidRPr="00BD4DF0">
              <w:rPr>
                <w:b/>
                <w:bCs/>
                <w:sz w:val="26"/>
                <w:szCs w:val="26"/>
              </w:rPr>
              <w:t>ACADEMIC EXPERIENCE</w:t>
            </w:r>
          </w:p>
          <w:p w14:paraId="294BAE4B" w14:textId="77777777" w:rsidR="00E3473B" w:rsidRPr="00E3473B" w:rsidRDefault="00E3473B" w:rsidP="00E3473B"/>
          <w:p w14:paraId="209B3F04" w14:textId="77777777" w:rsidR="00E3473B" w:rsidRPr="00E3473B" w:rsidRDefault="00E3473B" w:rsidP="00E3473B"/>
          <w:p w14:paraId="239A2DC5" w14:textId="77777777" w:rsidR="00E3473B" w:rsidRPr="00E3473B" w:rsidRDefault="00E3473B" w:rsidP="00E3473B"/>
          <w:p w14:paraId="19B3EF91" w14:textId="77777777" w:rsidR="00E3473B" w:rsidRPr="00E3473B" w:rsidRDefault="00E3473B" w:rsidP="00E3473B"/>
          <w:p w14:paraId="695D49F1" w14:textId="77777777" w:rsidR="00E3473B" w:rsidRPr="00E3473B" w:rsidRDefault="00E3473B" w:rsidP="00E3473B"/>
          <w:p w14:paraId="53F4747F" w14:textId="77777777" w:rsidR="00E3473B" w:rsidRPr="00E3473B" w:rsidRDefault="00E3473B" w:rsidP="00E3473B"/>
          <w:p w14:paraId="20CEA45C" w14:textId="77777777" w:rsidR="00E3473B" w:rsidRPr="00E3473B" w:rsidRDefault="00E3473B" w:rsidP="00E3473B"/>
          <w:p w14:paraId="0F9A5874" w14:textId="77777777" w:rsidR="00E3473B" w:rsidRPr="00E3473B" w:rsidRDefault="00E3473B" w:rsidP="00E3473B"/>
          <w:p w14:paraId="4951214F" w14:textId="77777777" w:rsidR="00E3473B" w:rsidRPr="00E3473B" w:rsidRDefault="00E3473B" w:rsidP="00E3473B"/>
          <w:p w14:paraId="32C21360" w14:textId="77777777" w:rsidR="00E3473B" w:rsidRPr="00E3473B" w:rsidRDefault="00E3473B" w:rsidP="00E3473B"/>
          <w:p w14:paraId="4B5A97D0" w14:textId="77777777" w:rsidR="00E3473B" w:rsidRPr="00E3473B" w:rsidRDefault="00E3473B" w:rsidP="00E3473B"/>
          <w:p w14:paraId="362BEFD5" w14:textId="77777777" w:rsidR="00E3473B" w:rsidRPr="00E3473B" w:rsidRDefault="00E3473B" w:rsidP="00E3473B"/>
          <w:p w14:paraId="69E15E7F" w14:textId="77777777" w:rsidR="00E3473B" w:rsidRPr="00E3473B" w:rsidRDefault="00E3473B" w:rsidP="00E3473B"/>
          <w:p w14:paraId="58158D06" w14:textId="77777777" w:rsidR="00E3473B" w:rsidRPr="00E3473B" w:rsidRDefault="00E3473B" w:rsidP="00E3473B"/>
          <w:p w14:paraId="421D5D9F" w14:textId="77777777" w:rsidR="00E3473B" w:rsidRPr="00E3473B" w:rsidRDefault="00E3473B" w:rsidP="00E3473B"/>
          <w:p w14:paraId="631B00C5" w14:textId="77777777" w:rsidR="00E3473B" w:rsidRPr="00E3473B" w:rsidRDefault="00E3473B" w:rsidP="00E3473B"/>
          <w:p w14:paraId="0665C113" w14:textId="77777777" w:rsidR="00E3473B" w:rsidRPr="00E3473B" w:rsidRDefault="00E3473B" w:rsidP="00E3473B"/>
          <w:p w14:paraId="60B19984" w14:textId="77777777" w:rsidR="00E3473B" w:rsidRPr="00E3473B" w:rsidRDefault="00E3473B" w:rsidP="00E3473B"/>
          <w:p w14:paraId="7FCD4A58" w14:textId="77777777" w:rsidR="00E3473B" w:rsidRPr="00E3473B" w:rsidRDefault="00E3473B" w:rsidP="00E3473B"/>
          <w:p w14:paraId="736E4067" w14:textId="77777777" w:rsidR="00E3473B" w:rsidRPr="00E3473B" w:rsidRDefault="00E3473B" w:rsidP="00E3473B"/>
          <w:p w14:paraId="7205B804" w14:textId="77777777" w:rsidR="00E3473B" w:rsidRPr="00E3473B" w:rsidRDefault="00E3473B" w:rsidP="00E3473B"/>
          <w:p w14:paraId="78E60570" w14:textId="77777777" w:rsidR="00E3473B" w:rsidRPr="00E3473B" w:rsidRDefault="00E3473B" w:rsidP="00E3473B"/>
          <w:p w14:paraId="56555BAE" w14:textId="77777777" w:rsidR="00E3473B" w:rsidRPr="00E3473B" w:rsidRDefault="00E3473B" w:rsidP="00E3473B"/>
          <w:p w14:paraId="73185EEF" w14:textId="77777777" w:rsidR="00E3473B" w:rsidRPr="00E3473B" w:rsidRDefault="00E3473B" w:rsidP="00E3473B"/>
          <w:p w14:paraId="35639B3A" w14:textId="77777777" w:rsidR="00E3473B" w:rsidRPr="00E3473B" w:rsidRDefault="00E3473B" w:rsidP="00E3473B"/>
          <w:p w14:paraId="3F842169" w14:textId="77777777" w:rsidR="00E3473B" w:rsidRDefault="00E3473B" w:rsidP="00E3473B">
            <w:pPr>
              <w:rPr>
                <w:rFonts w:asciiTheme="majorHAnsi" w:eastAsiaTheme="majorEastAsia" w:hAnsiTheme="majorHAnsi" w:cstheme="majorBidi"/>
                <w:b/>
                <w:bCs/>
                <w:caps/>
                <w:color w:val="577188" w:themeColor="accent1" w:themeShade="BF"/>
                <w:kern w:val="20"/>
                <w:sz w:val="26"/>
                <w:szCs w:val="26"/>
              </w:rPr>
            </w:pPr>
          </w:p>
          <w:p w14:paraId="3B830E17" w14:textId="77777777" w:rsidR="00E3473B" w:rsidRPr="00E3473B" w:rsidRDefault="00E3473B" w:rsidP="00E3473B"/>
          <w:p w14:paraId="4A7AF334" w14:textId="77777777" w:rsidR="00E3473B" w:rsidRPr="00E3473B" w:rsidRDefault="00E3473B" w:rsidP="00E3473B"/>
          <w:p w14:paraId="10070A10" w14:textId="77777777" w:rsidR="00E3473B" w:rsidRPr="00E3473B" w:rsidRDefault="00E3473B" w:rsidP="00E3473B"/>
          <w:p w14:paraId="6E7751EB" w14:textId="728E9A3B" w:rsidR="00E3473B" w:rsidRDefault="00E3473B" w:rsidP="00E3473B">
            <w:pPr>
              <w:rPr>
                <w:rFonts w:asciiTheme="majorHAnsi" w:eastAsiaTheme="majorEastAsia" w:hAnsiTheme="majorHAnsi" w:cstheme="majorBidi"/>
                <w:b/>
                <w:bCs/>
                <w:caps/>
                <w:color w:val="577188" w:themeColor="accent1" w:themeShade="BF"/>
                <w:kern w:val="20"/>
                <w:sz w:val="26"/>
                <w:szCs w:val="26"/>
              </w:rPr>
            </w:pPr>
          </w:p>
          <w:p w14:paraId="63BFBEFF" w14:textId="77777777" w:rsidR="00E3473B" w:rsidRPr="00E3473B" w:rsidRDefault="00E3473B" w:rsidP="00E3473B"/>
          <w:p w14:paraId="68507252" w14:textId="7919D117" w:rsidR="00E3473B" w:rsidRPr="00E3473B" w:rsidRDefault="00E3473B" w:rsidP="00E3473B"/>
        </w:tc>
        <w:tc>
          <w:tcPr>
            <w:tcW w:w="7830" w:type="dxa"/>
          </w:tcPr>
          <w:p w14:paraId="2FB3A53B" w14:textId="7172A861" w:rsidR="00FF0FEC" w:rsidRDefault="00A43FB7">
            <w:pPr>
              <w:pStyle w:val="ResumeTex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W</w:t>
            </w:r>
            <w:r w:rsidR="006B1EFF">
              <w:rPr>
                <w:b/>
                <w:bCs/>
                <w:sz w:val="24"/>
                <w:szCs w:val="24"/>
              </w:rPr>
              <w:t>eb Development</w:t>
            </w:r>
          </w:p>
          <w:p w14:paraId="3D5ED198" w14:textId="7679406D" w:rsidR="00A43FB7" w:rsidRDefault="00A43FB7" w:rsidP="00A43FB7">
            <w:pPr>
              <w:pStyle w:val="ResumeText"/>
              <w:numPr>
                <w:ilvl w:val="0"/>
                <w:numId w:val="1"/>
              </w:numPr>
            </w:pPr>
            <w:r>
              <w:t>Developed my own website/ personal vlog where I can get emails from other people to get program recommendations</w:t>
            </w:r>
            <w:r w:rsidR="00A72AFB">
              <w:t xml:space="preserve"> for self-improvement</w:t>
            </w:r>
            <w:r>
              <w:t>.</w:t>
            </w:r>
          </w:p>
          <w:p w14:paraId="31843DFD" w14:textId="77777777" w:rsidR="00A43FB7" w:rsidRDefault="00A43FB7" w:rsidP="00A43FB7">
            <w:pPr>
              <w:pStyle w:val="ResumeText"/>
              <w:numPr>
                <w:ilvl w:val="0"/>
                <w:numId w:val="1"/>
              </w:numPr>
            </w:pPr>
            <w:r>
              <w:t>Designed a simple game with JavaScript and HTML which users are to move around the character and collect falling apples from the top of the screen.</w:t>
            </w:r>
          </w:p>
          <w:p w14:paraId="76850BA1" w14:textId="77777777" w:rsidR="00A43FB7" w:rsidRDefault="00A43FB7" w:rsidP="00A43FB7">
            <w:pPr>
              <w:pStyle w:val="ResumeText"/>
              <w:numPr>
                <w:ilvl w:val="0"/>
                <w:numId w:val="1"/>
              </w:numPr>
            </w:pPr>
            <w:r>
              <w:t>Designed a simple game with JavaScript and HTML which users are to move around the character and eat the fish moving sideways to collect points.</w:t>
            </w:r>
          </w:p>
          <w:p w14:paraId="53F67175" w14:textId="78BC04DE" w:rsidR="00F96E60" w:rsidRPr="00F96E60" w:rsidRDefault="00A43FB7" w:rsidP="00A43FB7">
            <w:pPr>
              <w:pStyle w:val="ResumeText"/>
              <w:numPr>
                <w:ilvl w:val="0"/>
                <w:numId w:val="1"/>
              </w:numPr>
            </w:pPr>
            <w:r>
              <w:t>In progress of making a spinning wheel tool a part of my website that can help people decide on their menus/movies/places to hang out when indecisive.</w:t>
            </w:r>
          </w:p>
          <w:p w14:paraId="0BEB917E" w14:textId="05F99C86" w:rsidR="00A43FB7" w:rsidRDefault="00A43FB7" w:rsidP="00A43FB7">
            <w:pPr>
              <w:pStyle w:val="ResumeTex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</w:t>
            </w:r>
            <w:r w:rsidR="006B1EFF">
              <w:rPr>
                <w:b/>
                <w:bCs/>
                <w:sz w:val="24"/>
                <w:szCs w:val="24"/>
              </w:rPr>
              <w:t>ebugging and Testing</w:t>
            </w:r>
          </w:p>
          <w:p w14:paraId="09D9BD67" w14:textId="5DA4DADB" w:rsidR="00A43FB7" w:rsidRDefault="00A43FB7" w:rsidP="00A43FB7">
            <w:pPr>
              <w:pStyle w:val="ResumeText"/>
              <w:numPr>
                <w:ilvl w:val="0"/>
                <w:numId w:val="3"/>
              </w:numPr>
            </w:pPr>
            <w:r>
              <w:t xml:space="preserve">Running debugger and check for any bugs </w:t>
            </w:r>
            <w:r w:rsidR="00796072">
              <w:t>that may have an impact on program performance.</w:t>
            </w:r>
          </w:p>
          <w:p w14:paraId="26086438" w14:textId="175647B6" w:rsidR="00F96E60" w:rsidRDefault="00D4230D" w:rsidP="006B1EFF">
            <w:pPr>
              <w:pStyle w:val="ResumeText"/>
              <w:numPr>
                <w:ilvl w:val="0"/>
                <w:numId w:val="3"/>
              </w:numPr>
            </w:pPr>
            <w:r>
              <w:t>Performing a quality check of the program by frequently testing and debugging previous projects to maintain stability and prevent logic errors.</w:t>
            </w:r>
          </w:p>
          <w:p w14:paraId="6409D886" w14:textId="63FB504C" w:rsidR="00E662AB" w:rsidRPr="00F96E60" w:rsidRDefault="00E662AB" w:rsidP="006B1EFF">
            <w:pPr>
              <w:pStyle w:val="ResumeText"/>
              <w:numPr>
                <w:ilvl w:val="0"/>
                <w:numId w:val="3"/>
              </w:numPr>
            </w:pPr>
            <w:r>
              <w:t>Examining the code by compiling and testing the program upon completion to check if outcome is returning expected result with different inputs.</w:t>
            </w:r>
          </w:p>
          <w:p w14:paraId="7072B555" w14:textId="306B78DC" w:rsidR="006B1EFF" w:rsidRDefault="00796072" w:rsidP="006B1EFF">
            <w:pPr>
              <w:pStyle w:val="ResumeTex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</w:t>
            </w:r>
            <w:r w:rsidR="006B1EFF">
              <w:rPr>
                <w:b/>
                <w:bCs/>
                <w:sz w:val="24"/>
                <w:szCs w:val="24"/>
              </w:rPr>
              <w:t>atabase Management</w:t>
            </w:r>
          </w:p>
          <w:p w14:paraId="0673F929" w14:textId="46D4E56F" w:rsidR="00796072" w:rsidRDefault="00796072" w:rsidP="006B1EFF">
            <w:pPr>
              <w:pStyle w:val="ResumeText"/>
              <w:numPr>
                <w:ilvl w:val="0"/>
                <w:numId w:val="5"/>
              </w:numPr>
            </w:pPr>
            <w:r>
              <w:t>Created my own database on NBA players based on their stats including points per game, assists, rebounds, and blocks as well as their awards and career years using a csv file.</w:t>
            </w:r>
          </w:p>
          <w:p w14:paraId="3FA6F212" w14:textId="4B064F07" w:rsidR="00F96E60" w:rsidRPr="00F96E60" w:rsidRDefault="00796072" w:rsidP="00D4230D">
            <w:pPr>
              <w:pStyle w:val="ResumeText"/>
              <w:numPr>
                <w:ilvl w:val="0"/>
                <w:numId w:val="3"/>
              </w:numPr>
            </w:pPr>
            <w:r>
              <w:t>Programmed NBA Trade simulator based on the database I created that calculates player’s worth as a trade asset according to the player information from the database.</w:t>
            </w:r>
          </w:p>
          <w:p w14:paraId="56213A03" w14:textId="2AF97915" w:rsidR="00D4230D" w:rsidRDefault="00D4230D" w:rsidP="00D4230D">
            <w:pPr>
              <w:pStyle w:val="ResumeTex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Data Analysis and Algorithms</w:t>
            </w:r>
          </w:p>
          <w:p w14:paraId="6692CC07" w14:textId="6733877E" w:rsidR="00D4230D" w:rsidRDefault="00D4230D" w:rsidP="00D4230D">
            <w:pPr>
              <w:pStyle w:val="ResumeText"/>
              <w:numPr>
                <w:ilvl w:val="0"/>
                <w:numId w:val="4"/>
              </w:numPr>
            </w:pPr>
            <w:r>
              <w:t>Designed an algorithm for NBA Trade simulator that takes care of creating an account/ login and providing different options depending on the access level of the account logged in.</w:t>
            </w:r>
          </w:p>
          <w:p w14:paraId="3EE1D885" w14:textId="223B1306" w:rsidR="00D4230D" w:rsidRDefault="00D4230D" w:rsidP="00D4230D">
            <w:pPr>
              <w:pStyle w:val="ResumeText"/>
              <w:numPr>
                <w:ilvl w:val="0"/>
                <w:numId w:val="4"/>
              </w:numPr>
            </w:pPr>
            <w:r>
              <w:t>Designed an algorithm that can calculate player’s worth when used as a trade asset depending on players stats and awards as well as their career years.</w:t>
            </w:r>
          </w:p>
          <w:p w14:paraId="6EB5DFCE" w14:textId="1DF4362F" w:rsidR="00F96E60" w:rsidRPr="00E662AB" w:rsidRDefault="006B1EFF" w:rsidP="006B1EFF">
            <w:pPr>
              <w:pStyle w:val="ResumeText"/>
              <w:numPr>
                <w:ilvl w:val="0"/>
                <w:numId w:val="4"/>
              </w:numPr>
            </w:pPr>
            <w:r>
              <w:lastRenderedPageBreak/>
              <w:t>Designed a program that can find a way through a maze using recursion on C++.</w:t>
            </w:r>
          </w:p>
          <w:p w14:paraId="2749E13E" w14:textId="6013B28E" w:rsidR="006B1EFF" w:rsidRDefault="006B1EFF" w:rsidP="006B1EFF">
            <w:pPr>
              <w:pStyle w:val="ResumeTex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Teamwork</w:t>
            </w:r>
          </w:p>
          <w:p w14:paraId="4A8169F0" w14:textId="7D9B37CD" w:rsidR="006B1EFF" w:rsidRDefault="006B1EFF" w:rsidP="006B1EFF">
            <w:pPr>
              <w:pStyle w:val="ResumeText"/>
              <w:numPr>
                <w:ilvl w:val="0"/>
                <w:numId w:val="6"/>
              </w:numPr>
            </w:pPr>
            <w:r>
              <w:t>Collaborated with a partner on programming NBA Trade simulator and created a YouTube video that runs through the program and elaborate on algorithms used on the program in a podcast – like manner.</w:t>
            </w:r>
          </w:p>
          <w:p w14:paraId="46B8B64C" w14:textId="5BFA1DCC" w:rsidR="006B1EFF" w:rsidRDefault="006B1EFF" w:rsidP="006B1EFF">
            <w:pPr>
              <w:pStyle w:val="ResumeText"/>
              <w:numPr>
                <w:ilvl w:val="0"/>
                <w:numId w:val="6"/>
              </w:numPr>
            </w:pPr>
            <w:r>
              <w:t>Professionally presented projects to classes of over 40 students, delivering presentations in a confident and clear manner.</w:t>
            </w:r>
          </w:p>
          <w:p w14:paraId="25560D9A" w14:textId="3E1BFB7E" w:rsidR="006B1EFF" w:rsidRDefault="00A40FBF" w:rsidP="006B1EFF">
            <w:pPr>
              <w:pStyle w:val="ResumeText"/>
              <w:numPr>
                <w:ilvl w:val="0"/>
                <w:numId w:val="6"/>
              </w:numPr>
            </w:pPr>
            <w:r>
              <w:t>Collaborated with group projects members through zoom meetings, offline get-together meeting and meetings with professor.</w:t>
            </w:r>
          </w:p>
          <w:p w14:paraId="528BE451" w14:textId="3AD0D8B0" w:rsidR="00A40FBF" w:rsidRDefault="00A40FBF" w:rsidP="006B1EFF">
            <w:pPr>
              <w:pStyle w:val="ResumeText"/>
              <w:numPr>
                <w:ilvl w:val="0"/>
                <w:numId w:val="6"/>
              </w:numPr>
            </w:pPr>
            <w:r>
              <w:t>Mediated and negotiated with group members when our goal/ wants don’t align amongst group.</w:t>
            </w:r>
          </w:p>
          <w:p w14:paraId="00C01565" w14:textId="50ECED00" w:rsidR="00A40FBF" w:rsidRDefault="00A40FBF" w:rsidP="00A40FBF">
            <w:pPr>
              <w:pStyle w:val="ResumeTex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Management Skills</w:t>
            </w:r>
          </w:p>
          <w:p w14:paraId="6BC63320" w14:textId="1265B671" w:rsidR="00985E28" w:rsidRDefault="00985E28" w:rsidP="00A40FBF">
            <w:pPr>
              <w:pStyle w:val="ResumeText"/>
              <w:numPr>
                <w:ilvl w:val="0"/>
                <w:numId w:val="7"/>
              </w:numPr>
            </w:pPr>
            <w:r>
              <w:t>Setting deadlines before the task is due so incase, I face a problem, it is possible to work on the task with sufficient time.</w:t>
            </w:r>
          </w:p>
          <w:p w14:paraId="342CE8B4" w14:textId="21842169" w:rsidR="00985E28" w:rsidRDefault="00985E28" w:rsidP="00A40FBF">
            <w:pPr>
              <w:pStyle w:val="ResumeText"/>
              <w:numPr>
                <w:ilvl w:val="0"/>
                <w:numId w:val="7"/>
              </w:numPr>
            </w:pPr>
            <w:r>
              <w:t>Encourage team members to be motivated by taking initiative and staying positive.</w:t>
            </w:r>
          </w:p>
          <w:p w14:paraId="65028319" w14:textId="2138A4DB" w:rsidR="00985E28" w:rsidRDefault="00985E28" w:rsidP="00A40FBF">
            <w:pPr>
              <w:pStyle w:val="ResumeText"/>
              <w:numPr>
                <w:ilvl w:val="0"/>
                <w:numId w:val="7"/>
              </w:numPr>
            </w:pPr>
            <w:r>
              <w:t xml:space="preserve">Creating </w:t>
            </w:r>
            <w:r w:rsidR="00BD4DF0">
              <w:t>an</w:t>
            </w:r>
            <w:r>
              <w:t xml:space="preserve"> internal due dates and progression on google doc / sticky note when working on a big task</w:t>
            </w:r>
            <w:r w:rsidR="00BD4DF0">
              <w:t>.</w:t>
            </w:r>
          </w:p>
          <w:p w14:paraId="713EAEBE" w14:textId="0FCB4EA5" w:rsidR="00796072" w:rsidRPr="00A43FB7" w:rsidRDefault="00BD4DF0" w:rsidP="00796072">
            <w:pPr>
              <w:pStyle w:val="ResumeText"/>
              <w:numPr>
                <w:ilvl w:val="0"/>
                <w:numId w:val="7"/>
              </w:numPr>
            </w:pPr>
            <w:r>
              <w:t>Breaking down big tasks into smaller steps to simplify the work and easily distribute the work among group members.</w:t>
            </w:r>
          </w:p>
        </w:tc>
      </w:tr>
      <w:tr w:rsidR="00FF0FEC" w:rsidRPr="003E46A6" w14:paraId="4DB58F3C" w14:textId="77777777">
        <w:tc>
          <w:tcPr>
            <w:tcW w:w="2250" w:type="dxa"/>
            <w:tcMar>
              <w:right w:w="475" w:type="dxa"/>
            </w:tcMar>
          </w:tcPr>
          <w:p w14:paraId="243370F6" w14:textId="2D9B8294" w:rsidR="00FF0FEC" w:rsidRPr="00BD4DF0" w:rsidRDefault="00BD4DF0">
            <w:pPr>
              <w:pStyle w:val="Heading1"/>
              <w:outlineLvl w:val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lastRenderedPageBreak/>
              <w:t>Work experience</w:t>
            </w:r>
          </w:p>
        </w:tc>
        <w:tc>
          <w:tcPr>
            <w:tcW w:w="7830" w:type="dxa"/>
          </w:tcPr>
          <w:p w14:paraId="276D20B4" w14:textId="198D5A2C" w:rsidR="00BD4DF0" w:rsidRPr="0088451C" w:rsidRDefault="00BD4DF0">
            <w:pPr>
              <w:pStyle w:val="ResumeText"/>
              <w:rPr>
                <w:i/>
                <w:iCs/>
                <w:sz w:val="24"/>
                <w:szCs w:val="24"/>
                <w:lang w:val="en-CA"/>
              </w:rPr>
            </w:pPr>
            <w:r w:rsidRPr="0088451C">
              <w:rPr>
                <w:b/>
                <w:bCs/>
                <w:sz w:val="24"/>
                <w:szCs w:val="24"/>
                <w:lang w:val="en-CA"/>
              </w:rPr>
              <w:t xml:space="preserve">Pita Pit, </w:t>
            </w:r>
            <w:r w:rsidRPr="0088451C">
              <w:rPr>
                <w:sz w:val="24"/>
                <w:szCs w:val="24"/>
                <w:lang w:val="en-CA"/>
              </w:rPr>
              <w:t>Vancouver, BC</w:t>
            </w:r>
            <w:r w:rsidR="000647BF" w:rsidRPr="0088451C">
              <w:rPr>
                <w:sz w:val="24"/>
                <w:szCs w:val="24"/>
                <w:lang w:val="en-CA"/>
              </w:rPr>
              <w:t xml:space="preserve"> – </w:t>
            </w:r>
            <w:r w:rsidR="000647BF" w:rsidRPr="0088451C">
              <w:rPr>
                <w:i/>
                <w:iCs/>
                <w:sz w:val="24"/>
                <w:szCs w:val="24"/>
                <w:lang w:val="en-CA"/>
              </w:rPr>
              <w:t xml:space="preserve">Crew Member </w:t>
            </w:r>
          </w:p>
          <w:p w14:paraId="43FE8D43" w14:textId="514F46DE" w:rsidR="00BD4DF0" w:rsidRDefault="00BD4DF0">
            <w:pPr>
              <w:pStyle w:val="Resum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2021 August – Present</w:t>
            </w:r>
          </w:p>
          <w:p w14:paraId="6C452DD6" w14:textId="1EBC5EAE" w:rsidR="00BD4DF0" w:rsidRPr="000647BF" w:rsidRDefault="000647BF" w:rsidP="00E662AB">
            <w:pPr>
              <w:pStyle w:val="ResumeText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t>Performed detailed inspection of all products that are shipped to the branch for quality/ and quantity check</w:t>
            </w:r>
            <w:r w:rsidR="00BF35B9">
              <w:t xml:space="preserve"> in case shipment is missing an item or item is spoiled</w:t>
            </w:r>
            <w:r>
              <w:t>.</w:t>
            </w:r>
          </w:p>
          <w:p w14:paraId="6773730C" w14:textId="105B00E2" w:rsidR="000647BF" w:rsidRPr="000647BF" w:rsidRDefault="000647BF" w:rsidP="00E662AB">
            <w:pPr>
              <w:pStyle w:val="ResumeText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t>Maintained high standard for store cleanliness by cleaning the grill every time after and during a rush and sanitizing all equipment</w:t>
            </w:r>
            <w:r w:rsidR="0003060F">
              <w:t xml:space="preserve"> </w:t>
            </w:r>
            <w:r>
              <w:t>and table</w:t>
            </w:r>
            <w:r w:rsidR="00A72AFB">
              <w:t xml:space="preserve"> to keep customers safe</w:t>
            </w:r>
            <w:r>
              <w:t>.</w:t>
            </w:r>
          </w:p>
          <w:p w14:paraId="5C2BD80B" w14:textId="13D38A22" w:rsidR="000647BF" w:rsidRPr="000647BF" w:rsidRDefault="000647BF" w:rsidP="00E662AB">
            <w:pPr>
              <w:pStyle w:val="ResumeText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t>Accurately counted and re-organized inventories in the storage to make sure everything is consumed first in first out and order items that are running low.</w:t>
            </w:r>
          </w:p>
          <w:p w14:paraId="678F6F17" w14:textId="320DA713" w:rsidR="000647BF" w:rsidRPr="00E662AB" w:rsidRDefault="000647BF" w:rsidP="00E662AB">
            <w:pPr>
              <w:pStyle w:val="ResumeText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t xml:space="preserve">Precisely handled payments made including students who are paying with student cards as well as </w:t>
            </w:r>
            <w:r w:rsidR="00BF35B9">
              <w:t>promoting seasonal menus with promotion deals.</w:t>
            </w:r>
          </w:p>
          <w:p w14:paraId="3E09F6AC" w14:textId="77777777" w:rsidR="00E662AB" w:rsidRDefault="00E662AB" w:rsidP="00E662AB">
            <w:pPr>
              <w:pStyle w:val="ResumeText"/>
              <w:numPr>
                <w:ilvl w:val="0"/>
                <w:numId w:val="8"/>
              </w:numPr>
            </w:pPr>
            <w:r>
              <w:lastRenderedPageBreak/>
              <w:t>Managing time efficiently by prioritizing difficult tasks first to ensure essential tasks are done on time.</w:t>
            </w:r>
          </w:p>
          <w:p w14:paraId="50CF5C04" w14:textId="77777777" w:rsidR="00E662AB" w:rsidRPr="00E662AB" w:rsidRDefault="00E662AB" w:rsidP="00E662AB">
            <w:pPr>
              <w:pStyle w:val="ResumeText"/>
              <w:numPr>
                <w:ilvl w:val="0"/>
                <w:numId w:val="8"/>
              </w:numPr>
              <w:rPr>
                <w:sz w:val="24"/>
                <w:szCs w:val="24"/>
              </w:rPr>
            </w:pPr>
          </w:p>
          <w:p w14:paraId="2FA5C500" w14:textId="77777777" w:rsidR="00E662AB" w:rsidRPr="000647BF" w:rsidRDefault="00E662AB" w:rsidP="00E662AB">
            <w:pPr>
              <w:pStyle w:val="ResumeText"/>
              <w:ind w:left="720"/>
              <w:rPr>
                <w:sz w:val="24"/>
                <w:szCs w:val="24"/>
              </w:rPr>
            </w:pPr>
          </w:p>
          <w:p w14:paraId="116C0A49" w14:textId="72564CA7" w:rsidR="00FF0FEC" w:rsidRPr="000647BF" w:rsidRDefault="00BD4DF0">
            <w:pPr>
              <w:pStyle w:val="ResumeText"/>
              <w:rPr>
                <w:i/>
                <w:i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Kitchen Dada, </w:t>
            </w:r>
            <w:r>
              <w:rPr>
                <w:sz w:val="24"/>
                <w:szCs w:val="24"/>
              </w:rPr>
              <w:t>Vancouver, BC</w:t>
            </w:r>
            <w:r w:rsidR="000647BF">
              <w:rPr>
                <w:sz w:val="24"/>
                <w:szCs w:val="24"/>
              </w:rPr>
              <w:t xml:space="preserve"> – </w:t>
            </w:r>
            <w:r w:rsidR="000647BF">
              <w:rPr>
                <w:i/>
                <w:iCs/>
                <w:sz w:val="24"/>
                <w:szCs w:val="24"/>
              </w:rPr>
              <w:t xml:space="preserve">Waiter / </w:t>
            </w:r>
            <w:r w:rsidR="00957769">
              <w:rPr>
                <w:i/>
                <w:iCs/>
                <w:sz w:val="24"/>
                <w:szCs w:val="24"/>
              </w:rPr>
              <w:t>Server</w:t>
            </w:r>
          </w:p>
          <w:p w14:paraId="74250554" w14:textId="77777777" w:rsidR="00BD4DF0" w:rsidRDefault="00BD4DF0">
            <w:pPr>
              <w:pStyle w:val="Resum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2021 January – 2021 June</w:t>
            </w:r>
          </w:p>
          <w:p w14:paraId="3B88A4E8" w14:textId="77777777" w:rsidR="00BF35B9" w:rsidRDefault="00BF35B9" w:rsidP="00E662AB">
            <w:pPr>
              <w:pStyle w:val="ResumeText"/>
              <w:numPr>
                <w:ilvl w:val="0"/>
                <w:numId w:val="8"/>
              </w:numPr>
            </w:pPr>
            <w:r>
              <w:t>Promoted daily special menus and sake to pair with customers’ orders which resulted in an increase in revenue.</w:t>
            </w:r>
          </w:p>
          <w:p w14:paraId="4B2A6BB0" w14:textId="77777777" w:rsidR="00BF35B9" w:rsidRDefault="00BF35B9" w:rsidP="00E662AB">
            <w:pPr>
              <w:pStyle w:val="ResumeText"/>
              <w:numPr>
                <w:ilvl w:val="0"/>
                <w:numId w:val="8"/>
              </w:numPr>
            </w:pPr>
            <w:r>
              <w:t>Verbally communicated and</w:t>
            </w:r>
            <w:r w:rsidR="00957769">
              <w:t xml:space="preserve"> recommended menus for the customers based on their dietary restrictions and answering questions regards to menu ingredients.</w:t>
            </w:r>
          </w:p>
          <w:p w14:paraId="5885701E" w14:textId="77777777" w:rsidR="00957769" w:rsidRDefault="00957769" w:rsidP="00E662AB">
            <w:pPr>
              <w:pStyle w:val="ResumeText"/>
              <w:numPr>
                <w:ilvl w:val="0"/>
                <w:numId w:val="8"/>
              </w:numPr>
            </w:pPr>
            <w:r>
              <w:t>Efficiently multitasked between taking orders, serving guests, and organizing and cleaning the restaurant.</w:t>
            </w:r>
          </w:p>
          <w:p w14:paraId="16280CC0" w14:textId="05835A49" w:rsidR="003E46A6" w:rsidRDefault="00957769" w:rsidP="00E662AB">
            <w:pPr>
              <w:pStyle w:val="ResumeText"/>
              <w:numPr>
                <w:ilvl w:val="0"/>
                <w:numId w:val="8"/>
              </w:numPr>
            </w:pPr>
            <w:r>
              <w:t>Collaborated with coworkers to best server customers during a rush to maintain high food and customer service standard.</w:t>
            </w:r>
          </w:p>
          <w:p w14:paraId="1B2B485C" w14:textId="77777777" w:rsidR="00E662AB" w:rsidRDefault="00E662AB" w:rsidP="00E662AB">
            <w:pPr>
              <w:pStyle w:val="ResumeText"/>
              <w:ind w:left="720"/>
            </w:pPr>
          </w:p>
          <w:p w14:paraId="4212FEB9" w14:textId="6A31DE3F" w:rsidR="00957769" w:rsidRDefault="00957769" w:rsidP="00957769">
            <w:pPr>
              <w:pStyle w:val="ResumeText"/>
              <w:rPr>
                <w:i/>
                <w:i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Tapestry Retirement Home, </w:t>
            </w:r>
            <w:r>
              <w:rPr>
                <w:sz w:val="24"/>
                <w:szCs w:val="24"/>
              </w:rPr>
              <w:t xml:space="preserve">Vancouver, BC – </w:t>
            </w:r>
            <w:r>
              <w:rPr>
                <w:i/>
                <w:iCs/>
                <w:sz w:val="24"/>
                <w:szCs w:val="24"/>
              </w:rPr>
              <w:t>Waiter / Server</w:t>
            </w:r>
          </w:p>
          <w:p w14:paraId="2B185D77" w14:textId="28BBA9C4" w:rsidR="00957769" w:rsidRDefault="00957769" w:rsidP="00957769">
            <w:pPr>
              <w:pStyle w:val="Resum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 March – 2020 December</w:t>
            </w:r>
          </w:p>
          <w:p w14:paraId="426C9CD8" w14:textId="18AADB28" w:rsidR="00957769" w:rsidRDefault="008C7777" w:rsidP="00E662AB">
            <w:pPr>
              <w:pStyle w:val="ResumeText"/>
              <w:numPr>
                <w:ilvl w:val="0"/>
                <w:numId w:val="8"/>
              </w:numPr>
            </w:pPr>
            <w:r>
              <w:t>Built a strong relationship with residents by having a frequent conversation with the residents about their day to keep them accompanied.</w:t>
            </w:r>
          </w:p>
          <w:p w14:paraId="6DA64C78" w14:textId="7EBB80F0" w:rsidR="008C7777" w:rsidRDefault="008C7777" w:rsidP="00E662AB">
            <w:pPr>
              <w:pStyle w:val="ResumeText"/>
              <w:numPr>
                <w:ilvl w:val="0"/>
                <w:numId w:val="8"/>
              </w:numPr>
            </w:pPr>
            <w:r>
              <w:t>Memorized residents’ dietary conditions and preferences and promoted daily specials accordingly.</w:t>
            </w:r>
          </w:p>
          <w:p w14:paraId="7A4E669A" w14:textId="3F1A9AD0" w:rsidR="008C7777" w:rsidRDefault="008C7777" w:rsidP="00E662AB">
            <w:pPr>
              <w:pStyle w:val="ResumeText"/>
              <w:numPr>
                <w:ilvl w:val="0"/>
                <w:numId w:val="8"/>
              </w:numPr>
            </w:pPr>
            <w:r>
              <w:t>Taking initiatives at keeping high standards of cleanliness of the restaurants for the residents.</w:t>
            </w:r>
          </w:p>
          <w:p w14:paraId="0F8E9406" w14:textId="36211CAE" w:rsidR="003E46A6" w:rsidRDefault="008C7777" w:rsidP="00E662AB">
            <w:pPr>
              <w:pStyle w:val="ResumeText"/>
              <w:numPr>
                <w:ilvl w:val="0"/>
                <w:numId w:val="8"/>
              </w:numPr>
            </w:pPr>
            <w:r>
              <w:t>Promoted drinks including wine, cocktail, coffee, and other beverages with desserts to pair with the drinks depending on the residents’ drink/ dessert preferences.</w:t>
            </w:r>
          </w:p>
          <w:p w14:paraId="2F55FFBA" w14:textId="77777777" w:rsidR="00E662AB" w:rsidRPr="00E662AB" w:rsidRDefault="00E662AB" w:rsidP="00E662AB">
            <w:pPr>
              <w:pStyle w:val="ResumeText"/>
              <w:ind w:left="720"/>
            </w:pPr>
          </w:p>
          <w:p w14:paraId="3A85E493" w14:textId="197DF0E1" w:rsidR="008C7777" w:rsidRDefault="008C7777" w:rsidP="003E46A6">
            <w:pPr>
              <w:pStyle w:val="ResumeText"/>
              <w:rPr>
                <w:sz w:val="24"/>
                <w:szCs w:val="24"/>
                <w:lang w:val="en-CA"/>
              </w:rPr>
            </w:pPr>
            <w:r w:rsidRPr="008C7777">
              <w:rPr>
                <w:b/>
                <w:bCs/>
                <w:sz w:val="24"/>
                <w:szCs w:val="24"/>
                <w:lang w:val="en-CA"/>
              </w:rPr>
              <w:t xml:space="preserve">Wireless Wave, </w:t>
            </w:r>
            <w:r w:rsidRPr="008C7777">
              <w:rPr>
                <w:sz w:val="24"/>
                <w:szCs w:val="24"/>
                <w:lang w:val="en-CA"/>
              </w:rPr>
              <w:t xml:space="preserve">Vancouver, BC </w:t>
            </w:r>
            <w:r>
              <w:rPr>
                <w:sz w:val="24"/>
                <w:szCs w:val="24"/>
                <w:lang w:val="en-CA"/>
              </w:rPr>
              <w:t>–</w:t>
            </w:r>
            <w:r w:rsidRPr="008C7777">
              <w:rPr>
                <w:sz w:val="24"/>
                <w:szCs w:val="24"/>
                <w:lang w:val="en-CA"/>
              </w:rPr>
              <w:t xml:space="preserve"> </w:t>
            </w:r>
            <w:r w:rsidRPr="003E46A6">
              <w:rPr>
                <w:i/>
                <w:iCs/>
                <w:sz w:val="24"/>
                <w:szCs w:val="24"/>
                <w:lang w:val="en-CA"/>
              </w:rPr>
              <w:t>Sales Representative</w:t>
            </w:r>
          </w:p>
          <w:p w14:paraId="3A44C57C" w14:textId="68BC5FF9" w:rsidR="008C7777" w:rsidRDefault="008C7777" w:rsidP="003E46A6">
            <w:pPr>
              <w:pStyle w:val="ResumeText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2018 June – 2018 August</w:t>
            </w:r>
          </w:p>
          <w:p w14:paraId="1DBAD1CA" w14:textId="55343B74" w:rsidR="008C7777" w:rsidRDefault="003E46A6" w:rsidP="00E662AB">
            <w:pPr>
              <w:pStyle w:val="ResumeText"/>
              <w:numPr>
                <w:ilvl w:val="0"/>
                <w:numId w:val="8"/>
              </w:numPr>
              <w:rPr>
                <w:lang w:val="en-CA"/>
              </w:rPr>
            </w:pPr>
            <w:r>
              <w:rPr>
                <w:lang w:val="en-CA"/>
              </w:rPr>
              <w:t>Handled customer complaints and resolved issues following the company policies.</w:t>
            </w:r>
          </w:p>
          <w:p w14:paraId="4FD9A163" w14:textId="7B9DEF8B" w:rsidR="003E46A6" w:rsidRDefault="003E46A6" w:rsidP="00E662AB">
            <w:pPr>
              <w:pStyle w:val="ResumeText"/>
              <w:numPr>
                <w:ilvl w:val="0"/>
                <w:numId w:val="8"/>
              </w:numPr>
              <w:rPr>
                <w:lang w:val="en-CA"/>
              </w:rPr>
            </w:pPr>
            <w:r>
              <w:rPr>
                <w:lang w:val="en-CA"/>
              </w:rPr>
              <w:t>Promoted seasonal promotions and recommended discounted phone accessories depending on customers’ needs.</w:t>
            </w:r>
          </w:p>
          <w:p w14:paraId="55E97464" w14:textId="77777777" w:rsidR="003E46A6" w:rsidRDefault="003E46A6" w:rsidP="00E662AB">
            <w:pPr>
              <w:pStyle w:val="ResumeText"/>
              <w:numPr>
                <w:ilvl w:val="0"/>
                <w:numId w:val="8"/>
              </w:numPr>
              <w:rPr>
                <w:lang w:val="en-CA"/>
              </w:rPr>
            </w:pPr>
            <w:r>
              <w:rPr>
                <w:lang w:val="en-CA"/>
              </w:rPr>
              <w:lastRenderedPageBreak/>
              <w:t>Followed procedures correctly for closing shift duties by making sure store was clean, stocked, and ready for the morning shift</w:t>
            </w:r>
          </w:p>
          <w:p w14:paraId="7B5695BA" w14:textId="6683C0D8" w:rsidR="00F96E60" w:rsidRDefault="003E46A6" w:rsidP="00E662AB">
            <w:pPr>
              <w:pStyle w:val="ResumeText"/>
              <w:numPr>
                <w:ilvl w:val="0"/>
                <w:numId w:val="8"/>
              </w:numPr>
              <w:rPr>
                <w:lang w:val="en-CA"/>
              </w:rPr>
            </w:pPr>
            <w:r>
              <w:rPr>
                <w:lang w:val="en-CA"/>
              </w:rPr>
              <w:t>Monitored display products and restocked inventories when low, placing orders for more inventories when they are running low.</w:t>
            </w:r>
          </w:p>
          <w:p w14:paraId="678A0CFC" w14:textId="77777777" w:rsidR="00E662AB" w:rsidRPr="00E662AB" w:rsidRDefault="00E662AB" w:rsidP="00E662AB">
            <w:pPr>
              <w:pStyle w:val="ResumeText"/>
              <w:ind w:left="720"/>
              <w:rPr>
                <w:lang w:val="en-CA"/>
              </w:rPr>
            </w:pPr>
          </w:p>
          <w:p w14:paraId="3AFD1471" w14:textId="127DB35C" w:rsidR="003E46A6" w:rsidRPr="003E46A6" w:rsidRDefault="003E46A6" w:rsidP="003E46A6">
            <w:pPr>
              <w:pStyle w:val="ResumeText"/>
              <w:rPr>
                <w:sz w:val="24"/>
                <w:szCs w:val="24"/>
                <w:lang w:val="en-CA"/>
              </w:rPr>
            </w:pPr>
            <w:r w:rsidRPr="003E46A6">
              <w:rPr>
                <w:b/>
                <w:bCs/>
                <w:sz w:val="24"/>
                <w:szCs w:val="24"/>
                <w:lang w:val="en-CA"/>
              </w:rPr>
              <w:t xml:space="preserve">Seoul Truck, </w:t>
            </w:r>
            <w:r w:rsidRPr="003E46A6">
              <w:rPr>
                <w:sz w:val="24"/>
                <w:szCs w:val="24"/>
                <w:lang w:val="en-CA"/>
              </w:rPr>
              <w:t xml:space="preserve">Vancouver, BC – </w:t>
            </w:r>
            <w:r w:rsidRPr="003E46A6">
              <w:rPr>
                <w:i/>
                <w:iCs/>
                <w:sz w:val="24"/>
                <w:szCs w:val="24"/>
                <w:lang w:val="en-CA"/>
              </w:rPr>
              <w:t>Cashier</w:t>
            </w:r>
          </w:p>
          <w:p w14:paraId="55D89355" w14:textId="037EF089" w:rsidR="003E46A6" w:rsidRPr="003E46A6" w:rsidRDefault="003E46A6" w:rsidP="003E46A6">
            <w:pPr>
              <w:pStyle w:val="ResumeText"/>
              <w:rPr>
                <w:sz w:val="24"/>
                <w:szCs w:val="24"/>
                <w:lang w:val="en-CA"/>
              </w:rPr>
            </w:pPr>
            <w:r w:rsidRPr="003E46A6">
              <w:rPr>
                <w:sz w:val="24"/>
                <w:szCs w:val="24"/>
                <w:lang w:val="en-CA"/>
              </w:rPr>
              <w:t>2017 December – 2018 May</w:t>
            </w:r>
          </w:p>
          <w:p w14:paraId="37DE67A6" w14:textId="297C5B3A" w:rsidR="003E46A6" w:rsidRPr="003E46A6" w:rsidRDefault="003E46A6" w:rsidP="00E662AB">
            <w:pPr>
              <w:pStyle w:val="ResumeText"/>
              <w:numPr>
                <w:ilvl w:val="0"/>
                <w:numId w:val="8"/>
              </w:numPr>
              <w:rPr>
                <w:sz w:val="24"/>
                <w:szCs w:val="24"/>
                <w:lang w:val="en-CA"/>
              </w:rPr>
            </w:pPr>
            <w:r w:rsidRPr="003E46A6">
              <w:rPr>
                <w:lang w:val="en-CA"/>
              </w:rPr>
              <w:t>Correctly followed shift duties f</w:t>
            </w:r>
            <w:r>
              <w:rPr>
                <w:lang w:val="en-CA"/>
              </w:rPr>
              <w:t>or opening and closing shifts by ensuring the store was clean, restocked, well organized, and ready for the next shift</w:t>
            </w:r>
          </w:p>
          <w:p w14:paraId="22C4926B" w14:textId="382D51EB" w:rsidR="003E46A6" w:rsidRPr="004D18F5" w:rsidRDefault="003E46A6" w:rsidP="00E662AB">
            <w:pPr>
              <w:pStyle w:val="ResumeText"/>
              <w:numPr>
                <w:ilvl w:val="0"/>
                <w:numId w:val="8"/>
              </w:numPr>
              <w:rPr>
                <w:sz w:val="24"/>
                <w:szCs w:val="24"/>
                <w:lang w:val="en-CA"/>
              </w:rPr>
            </w:pPr>
            <w:r>
              <w:rPr>
                <w:lang w:val="en-CA"/>
              </w:rPr>
              <w:t xml:space="preserve">Promoting newly invented menus and </w:t>
            </w:r>
            <w:r w:rsidR="004D18F5">
              <w:rPr>
                <w:lang w:val="en-CA"/>
              </w:rPr>
              <w:t>daily discounted menus for customers after asking their food preference and concerns regards to dietary restrictions.</w:t>
            </w:r>
          </w:p>
          <w:p w14:paraId="3DAC64A9" w14:textId="69DC5E42" w:rsidR="004D18F5" w:rsidRPr="004D18F5" w:rsidRDefault="004D18F5" w:rsidP="00E662AB">
            <w:pPr>
              <w:pStyle w:val="ResumeText"/>
              <w:numPr>
                <w:ilvl w:val="0"/>
                <w:numId w:val="8"/>
              </w:numPr>
              <w:rPr>
                <w:sz w:val="24"/>
                <w:szCs w:val="24"/>
                <w:lang w:val="en-CA"/>
              </w:rPr>
            </w:pPr>
            <w:r>
              <w:rPr>
                <w:lang w:val="en-CA"/>
              </w:rPr>
              <w:t>Cooperating with the kitchen during a rush by delegating work among crew members by sharing duties among ourselves.</w:t>
            </w:r>
          </w:p>
          <w:p w14:paraId="4618E7F0" w14:textId="3BC93CAD" w:rsidR="004D18F5" w:rsidRPr="003E46A6" w:rsidRDefault="004D18F5" w:rsidP="00E662AB">
            <w:pPr>
              <w:pStyle w:val="ResumeText"/>
              <w:numPr>
                <w:ilvl w:val="0"/>
                <w:numId w:val="8"/>
              </w:numPr>
              <w:rPr>
                <w:sz w:val="24"/>
                <w:szCs w:val="24"/>
                <w:lang w:val="en-CA"/>
              </w:rPr>
            </w:pPr>
            <w:r>
              <w:rPr>
                <w:lang w:val="en-CA"/>
              </w:rPr>
              <w:t>Settled customer’s issues by listening and empathizing with them and advising and suitable solution to ensure satisfactory customer service.</w:t>
            </w:r>
          </w:p>
          <w:p w14:paraId="6481415E" w14:textId="5A27C08E" w:rsidR="00957769" w:rsidRPr="003E46A6" w:rsidRDefault="00957769" w:rsidP="00957769">
            <w:pPr>
              <w:pStyle w:val="ResumeText"/>
              <w:rPr>
                <w:i/>
                <w:iCs/>
                <w:sz w:val="24"/>
                <w:szCs w:val="24"/>
                <w:lang w:val="en-CA"/>
              </w:rPr>
            </w:pPr>
          </w:p>
        </w:tc>
      </w:tr>
      <w:tr w:rsidR="00FF0FEC" w14:paraId="0B478437" w14:textId="77777777">
        <w:tc>
          <w:tcPr>
            <w:tcW w:w="2250" w:type="dxa"/>
            <w:tcMar>
              <w:right w:w="475" w:type="dxa"/>
            </w:tcMar>
          </w:tcPr>
          <w:p w14:paraId="4944D3B4" w14:textId="067B44B6" w:rsidR="00FF0FEC" w:rsidRPr="004D18F5" w:rsidRDefault="004D18F5">
            <w:pPr>
              <w:pStyle w:val="Heading1"/>
              <w:outlineLvl w:val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lastRenderedPageBreak/>
              <w:t>Volunteer experience</w:t>
            </w:r>
          </w:p>
        </w:tc>
        <w:tc>
          <w:tcPr>
            <w:tcW w:w="7830" w:type="dxa"/>
          </w:tcPr>
          <w:p w14:paraId="24570AA0" w14:textId="6B6DD1CA" w:rsidR="00FF0FEC" w:rsidRPr="0088451C" w:rsidRDefault="004D18F5">
            <w:pPr>
              <w:pStyle w:val="ResumeText"/>
              <w:rPr>
                <w:sz w:val="24"/>
                <w:szCs w:val="24"/>
                <w:lang w:val="fr-FR"/>
              </w:rPr>
            </w:pPr>
            <w:proofErr w:type="spellStart"/>
            <w:r w:rsidRPr="0088451C">
              <w:rPr>
                <w:b/>
                <w:bCs/>
                <w:sz w:val="24"/>
                <w:szCs w:val="24"/>
                <w:lang w:val="fr-FR"/>
              </w:rPr>
              <w:t>God’s</w:t>
            </w:r>
            <w:proofErr w:type="spellEnd"/>
            <w:r w:rsidRPr="0088451C">
              <w:rPr>
                <w:b/>
                <w:bCs/>
                <w:sz w:val="24"/>
                <w:szCs w:val="24"/>
                <w:lang w:val="fr-FR"/>
              </w:rPr>
              <w:t xml:space="preserve"> Image, </w:t>
            </w:r>
            <w:r w:rsidRPr="0088451C">
              <w:rPr>
                <w:sz w:val="24"/>
                <w:szCs w:val="24"/>
                <w:lang w:val="fr-FR"/>
              </w:rPr>
              <w:t>Vancouver, BC</w:t>
            </w:r>
          </w:p>
          <w:p w14:paraId="6F161FDA" w14:textId="2BC56326" w:rsidR="004D18F5" w:rsidRPr="0088451C" w:rsidRDefault="004D18F5">
            <w:pPr>
              <w:pStyle w:val="ResumeText"/>
              <w:rPr>
                <w:sz w:val="24"/>
                <w:szCs w:val="24"/>
                <w:lang w:val="fr-FR"/>
              </w:rPr>
            </w:pPr>
            <w:r w:rsidRPr="0088451C">
              <w:rPr>
                <w:sz w:val="24"/>
                <w:szCs w:val="24"/>
                <w:lang w:val="fr-FR"/>
              </w:rPr>
              <w:t>201</w:t>
            </w:r>
            <w:r w:rsidR="009F6D5D" w:rsidRPr="0088451C">
              <w:rPr>
                <w:sz w:val="24"/>
                <w:szCs w:val="24"/>
                <w:lang w:val="fr-FR"/>
              </w:rPr>
              <w:t>1</w:t>
            </w:r>
            <w:r w:rsidRPr="0088451C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8451C">
              <w:rPr>
                <w:sz w:val="24"/>
                <w:szCs w:val="24"/>
                <w:lang w:val="fr-FR"/>
              </w:rPr>
              <w:t>September</w:t>
            </w:r>
            <w:proofErr w:type="spellEnd"/>
            <w:r w:rsidRPr="0088451C">
              <w:rPr>
                <w:sz w:val="24"/>
                <w:szCs w:val="24"/>
                <w:lang w:val="fr-FR"/>
              </w:rPr>
              <w:t xml:space="preserve"> – 2014 June</w:t>
            </w:r>
          </w:p>
          <w:p w14:paraId="786271DA" w14:textId="77777777" w:rsidR="00FF0FEC" w:rsidRDefault="004D18F5" w:rsidP="004D18F5">
            <w:pPr>
              <w:pStyle w:val="ResumeText"/>
              <w:numPr>
                <w:ilvl w:val="0"/>
                <w:numId w:val="14"/>
              </w:numPr>
            </w:pPr>
            <w:r>
              <w:t xml:space="preserve">participated in musical, dance performance and hymnody </w:t>
            </w:r>
            <w:r w:rsidR="009F6D5D">
              <w:t>during God’s Image Vancouver missionary concert (Summer and Christmas).</w:t>
            </w:r>
          </w:p>
          <w:p w14:paraId="545DF6EB" w14:textId="77777777" w:rsidR="009F6D5D" w:rsidRDefault="009F6D5D" w:rsidP="004D18F5">
            <w:pPr>
              <w:pStyle w:val="ResumeText"/>
              <w:numPr>
                <w:ilvl w:val="0"/>
                <w:numId w:val="14"/>
              </w:numPr>
            </w:pPr>
            <w:r>
              <w:t>Raised funds for first nation’s people and orphanages in Korea by promoting tickets for the concerts.</w:t>
            </w:r>
          </w:p>
          <w:p w14:paraId="335D3A55" w14:textId="77777777" w:rsidR="009F6D5D" w:rsidRDefault="009F6D5D" w:rsidP="004D18F5">
            <w:pPr>
              <w:pStyle w:val="ResumeText"/>
              <w:numPr>
                <w:ilvl w:val="0"/>
                <w:numId w:val="14"/>
              </w:numPr>
            </w:pPr>
            <w:r>
              <w:t>Supporting at Meals &amp; Food Banks as a team by raising funds to donate canned food and water as well as distributing food for homeless people in Vancouver downtown.</w:t>
            </w:r>
          </w:p>
          <w:p w14:paraId="4A4FC171" w14:textId="77777777" w:rsidR="00F96E60" w:rsidRDefault="00F96E60" w:rsidP="009F6D5D">
            <w:pPr>
              <w:pStyle w:val="ResumeText"/>
              <w:rPr>
                <w:b/>
                <w:bCs/>
                <w:sz w:val="24"/>
                <w:szCs w:val="24"/>
              </w:rPr>
            </w:pPr>
          </w:p>
          <w:p w14:paraId="5292D0B6" w14:textId="656E0F59" w:rsidR="009F6D5D" w:rsidRDefault="009F6D5D" w:rsidP="009F6D5D">
            <w:pPr>
              <w:pStyle w:val="ResumeText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Haiti Volunteer Camp, </w:t>
            </w:r>
            <w:r>
              <w:rPr>
                <w:sz w:val="24"/>
                <w:szCs w:val="24"/>
              </w:rPr>
              <w:t>Haiti</w:t>
            </w:r>
          </w:p>
          <w:p w14:paraId="1EED7EF1" w14:textId="77777777" w:rsidR="009F6D5D" w:rsidRDefault="009F6D5D" w:rsidP="009F6D5D">
            <w:pPr>
              <w:pStyle w:val="Resum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2012 July – 2012 August</w:t>
            </w:r>
          </w:p>
          <w:p w14:paraId="0B15F454" w14:textId="77777777" w:rsidR="009F6D5D" w:rsidRPr="009F6D5D" w:rsidRDefault="009F6D5D" w:rsidP="009F6D5D">
            <w:pPr>
              <w:pStyle w:val="ResumeText"/>
              <w:numPr>
                <w:ilvl w:val="0"/>
                <w:numId w:val="15"/>
              </w:numPr>
              <w:rPr>
                <w:b/>
                <w:bCs/>
                <w:sz w:val="24"/>
                <w:szCs w:val="24"/>
              </w:rPr>
            </w:pPr>
            <w:r>
              <w:t>Provided food and money for people who lost their home due to the earthquake in Haiti in 2011 for shelter.</w:t>
            </w:r>
          </w:p>
          <w:p w14:paraId="5DA4B341" w14:textId="77777777" w:rsidR="009F6D5D" w:rsidRPr="00F96E60" w:rsidRDefault="009F6D5D" w:rsidP="009F6D5D">
            <w:pPr>
              <w:pStyle w:val="ResumeText"/>
              <w:numPr>
                <w:ilvl w:val="0"/>
                <w:numId w:val="15"/>
              </w:numPr>
              <w:rPr>
                <w:b/>
                <w:bCs/>
                <w:sz w:val="24"/>
                <w:szCs w:val="24"/>
              </w:rPr>
            </w:pPr>
            <w:r>
              <w:lastRenderedPageBreak/>
              <w:t>Performed musical</w:t>
            </w:r>
            <w:r w:rsidR="00221C3E">
              <w:t xml:space="preserve"> and dance performance in mission to preach and raise funds for children who has lost their parents during the earthquake.</w:t>
            </w:r>
          </w:p>
          <w:p w14:paraId="1645B543" w14:textId="43BB0172" w:rsidR="00F96E60" w:rsidRPr="009F6D5D" w:rsidRDefault="00F96E60" w:rsidP="00F96E60">
            <w:pPr>
              <w:pStyle w:val="ResumeText"/>
              <w:rPr>
                <w:b/>
                <w:bCs/>
                <w:sz w:val="24"/>
                <w:szCs w:val="24"/>
              </w:rPr>
            </w:pPr>
          </w:p>
        </w:tc>
      </w:tr>
      <w:tr w:rsidR="00221C3E" w14:paraId="519580E5" w14:textId="77777777">
        <w:tc>
          <w:tcPr>
            <w:tcW w:w="2250" w:type="dxa"/>
            <w:tcMar>
              <w:right w:w="475" w:type="dxa"/>
            </w:tcMar>
          </w:tcPr>
          <w:p w14:paraId="51A7E049" w14:textId="77777777" w:rsidR="00221C3E" w:rsidRPr="00221C3E" w:rsidRDefault="00221C3E" w:rsidP="00221C3E">
            <w:pPr>
              <w:pStyle w:val="Heading1"/>
              <w:outlineLvl w:val="0"/>
              <w:rPr>
                <w:b/>
                <w:bCs/>
                <w:sz w:val="26"/>
                <w:szCs w:val="26"/>
              </w:rPr>
            </w:pPr>
            <w:r w:rsidRPr="00221C3E">
              <w:rPr>
                <w:b/>
                <w:bCs/>
                <w:sz w:val="26"/>
                <w:szCs w:val="26"/>
              </w:rPr>
              <w:lastRenderedPageBreak/>
              <w:t>Education</w:t>
            </w:r>
          </w:p>
        </w:tc>
        <w:tc>
          <w:tcPr>
            <w:tcW w:w="7830" w:type="dxa"/>
          </w:tcPr>
          <w:p w14:paraId="52205E78" w14:textId="77777777" w:rsidR="00221C3E" w:rsidRDefault="00221C3E" w:rsidP="00221C3E">
            <w:pPr>
              <w:pStyle w:val="Heading2"/>
              <w:outlineLvl w:val="1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Criminology, douglas college – </w:t>
            </w:r>
            <w:r>
              <w:rPr>
                <w:b w:val="0"/>
                <w:bCs w:val="0"/>
                <w:sz w:val="24"/>
                <w:szCs w:val="24"/>
              </w:rPr>
              <w:t>vancouver, bc</w:t>
            </w:r>
          </w:p>
          <w:p w14:paraId="3ED50194" w14:textId="77777777" w:rsidR="00221C3E" w:rsidRPr="00221C3E" w:rsidRDefault="00221C3E" w:rsidP="00221C3E">
            <w:pPr>
              <w:pStyle w:val="Resum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 September – 2019 June</w:t>
            </w:r>
          </w:p>
          <w:p w14:paraId="431365C2" w14:textId="7996DE35" w:rsidR="00221C3E" w:rsidRDefault="00221C3E" w:rsidP="00221C3E">
            <w:pPr>
              <w:pStyle w:val="Heading2"/>
              <w:outlineLvl w:val="1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computer science, langara college – </w:t>
            </w:r>
            <w:r>
              <w:rPr>
                <w:b w:val="0"/>
                <w:bCs w:val="0"/>
                <w:sz w:val="24"/>
                <w:szCs w:val="24"/>
              </w:rPr>
              <w:t>vancouver, bc</w:t>
            </w:r>
          </w:p>
          <w:p w14:paraId="295F8C48" w14:textId="798055A1" w:rsidR="00221C3E" w:rsidRPr="00221C3E" w:rsidRDefault="00221C3E" w:rsidP="00221C3E">
            <w:pPr>
              <w:pStyle w:val="Resum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 January – Present</w:t>
            </w:r>
          </w:p>
        </w:tc>
      </w:tr>
    </w:tbl>
    <w:p w14:paraId="16A405D0" w14:textId="0A213277" w:rsidR="00FF0FEC" w:rsidRDefault="00221C3E">
      <w:r>
        <w:tab/>
      </w:r>
    </w:p>
    <w:p w14:paraId="3699B388" w14:textId="2E53467E" w:rsidR="00221C3E" w:rsidRDefault="00221C3E">
      <w:pPr>
        <w:rPr>
          <w:b/>
          <w:bCs/>
          <w:sz w:val="24"/>
          <w:szCs w:val="24"/>
        </w:rPr>
      </w:pPr>
      <w:r>
        <w:tab/>
      </w:r>
      <w:r>
        <w:rPr>
          <w:b/>
          <w:bCs/>
          <w:sz w:val="24"/>
          <w:szCs w:val="24"/>
        </w:rPr>
        <w:t>Courses:</w:t>
      </w:r>
    </w:p>
    <w:p w14:paraId="62BE3EC2" w14:textId="609BC293" w:rsidR="003A2EC7" w:rsidRDefault="00221C3E">
      <w:pPr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i/>
          <w:iCs/>
          <w:sz w:val="24"/>
          <w:szCs w:val="24"/>
        </w:rPr>
        <w:t>Web Development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="003A2EC7">
        <w:rPr>
          <w:i/>
          <w:iCs/>
          <w:sz w:val="24"/>
          <w:szCs w:val="24"/>
        </w:rPr>
        <w:tab/>
      </w:r>
      <w:r w:rsidR="003A2EC7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>Web Programming</w:t>
      </w:r>
      <w:r>
        <w:rPr>
          <w:i/>
          <w:iCs/>
          <w:sz w:val="24"/>
          <w:szCs w:val="24"/>
        </w:rPr>
        <w:tab/>
      </w:r>
    </w:p>
    <w:p w14:paraId="540BB754" w14:textId="77777777" w:rsidR="003A2EC7" w:rsidRDefault="00221C3E" w:rsidP="003A2EC7">
      <w:pPr>
        <w:ind w:left="720" w:firstLine="72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Program Design</w:t>
      </w:r>
      <w:r w:rsidR="003A2EC7">
        <w:rPr>
          <w:i/>
          <w:iCs/>
          <w:sz w:val="24"/>
          <w:szCs w:val="24"/>
        </w:rPr>
        <w:tab/>
      </w:r>
      <w:r w:rsidR="003A2EC7">
        <w:rPr>
          <w:i/>
          <w:iCs/>
          <w:sz w:val="24"/>
          <w:szCs w:val="24"/>
        </w:rPr>
        <w:tab/>
      </w:r>
      <w:r w:rsidR="003A2EC7">
        <w:rPr>
          <w:i/>
          <w:iCs/>
          <w:sz w:val="24"/>
          <w:szCs w:val="24"/>
        </w:rPr>
        <w:tab/>
      </w:r>
      <w:r w:rsidR="003A2EC7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>Algorithms &amp; Data Structures</w:t>
      </w:r>
      <w:r>
        <w:rPr>
          <w:i/>
          <w:iCs/>
          <w:sz w:val="24"/>
          <w:szCs w:val="24"/>
        </w:rPr>
        <w:tab/>
      </w:r>
    </w:p>
    <w:p w14:paraId="37FBE7A7" w14:textId="1AAD5E83" w:rsidR="00221C3E" w:rsidRDefault="00221C3E" w:rsidP="003A2EC7">
      <w:pPr>
        <w:ind w:left="720" w:firstLine="72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Object-Oriented Computing</w:t>
      </w:r>
      <w:r w:rsidR="003A2EC7">
        <w:rPr>
          <w:i/>
          <w:iCs/>
          <w:sz w:val="24"/>
          <w:szCs w:val="24"/>
        </w:rPr>
        <w:tab/>
      </w:r>
      <w:r w:rsidR="003A2EC7">
        <w:rPr>
          <w:i/>
          <w:iCs/>
          <w:sz w:val="24"/>
          <w:szCs w:val="24"/>
        </w:rPr>
        <w:tab/>
      </w:r>
      <w:r w:rsidR="003A2EC7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>Program Design for Engineers</w:t>
      </w:r>
    </w:p>
    <w:p w14:paraId="080F94C5" w14:textId="78448166" w:rsidR="003A2EC7" w:rsidRDefault="003A2EC7" w:rsidP="003A2EC7">
      <w:pPr>
        <w:ind w:left="720" w:firstLine="72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Unix Tools and Scripting</w:t>
      </w:r>
    </w:p>
    <w:p w14:paraId="328A1BBB" w14:textId="0518E463" w:rsidR="003A2EC7" w:rsidRDefault="003A2EC7" w:rsidP="003A2EC7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</w:p>
    <w:p w14:paraId="7B097CF1" w14:textId="360B1E71" w:rsidR="003A2EC7" w:rsidRDefault="003A2EC7" w:rsidP="003A2EC7">
      <w:pPr>
        <w:rPr>
          <w:b/>
          <w:bCs/>
          <w:sz w:val="24"/>
          <w:szCs w:val="24"/>
        </w:rPr>
      </w:pPr>
      <w:r>
        <w:rPr>
          <w:i/>
          <w:iCs/>
          <w:sz w:val="24"/>
          <w:szCs w:val="24"/>
        </w:rPr>
        <w:tab/>
      </w:r>
      <w:r>
        <w:rPr>
          <w:b/>
          <w:bCs/>
          <w:sz w:val="24"/>
          <w:szCs w:val="24"/>
        </w:rPr>
        <w:t>Projects:</w:t>
      </w:r>
    </w:p>
    <w:p w14:paraId="2C14247B" w14:textId="339E63E8" w:rsidR="003A2EC7" w:rsidRDefault="003A2EC7" w:rsidP="003A2EC7">
      <w:pPr>
        <w:ind w:left="1440"/>
        <w:rPr>
          <w:sz w:val="24"/>
          <w:szCs w:val="24"/>
        </w:rPr>
      </w:pPr>
      <w:r>
        <w:rPr>
          <w:b/>
          <w:bCs/>
          <w:sz w:val="24"/>
          <w:szCs w:val="24"/>
        </w:rPr>
        <w:t>NBA Trade Simulator</w:t>
      </w:r>
      <w:r w:rsidR="0003060F">
        <w:rPr>
          <w:b/>
          <w:bCs/>
          <w:sz w:val="24"/>
          <w:szCs w:val="24"/>
        </w:rPr>
        <w:t xml:space="preserve"> (C++)</w:t>
      </w:r>
      <w:r>
        <w:rPr>
          <w:b/>
          <w:bCs/>
          <w:sz w:val="24"/>
          <w:szCs w:val="24"/>
        </w:rPr>
        <w:t xml:space="preserve"> – </w:t>
      </w:r>
      <w:r w:rsidRPr="0003060F">
        <w:t>Created a database according to players stats and awards from NBA’s official website and used the database to calculate players trade value. This project includes creating account and log-in feature that provides different levels of service depending on your access level as well as choosing a team of your choice and start to build your dream team with picks and player assets.</w:t>
      </w:r>
    </w:p>
    <w:p w14:paraId="62E25CEB" w14:textId="211385C1" w:rsidR="003A2EC7" w:rsidRDefault="003A2EC7" w:rsidP="003A2EC7">
      <w:pPr>
        <w:rPr>
          <w:sz w:val="24"/>
          <w:szCs w:val="24"/>
        </w:rPr>
      </w:pPr>
    </w:p>
    <w:p w14:paraId="0DEEFCB3" w14:textId="24331781" w:rsidR="0003060F" w:rsidRDefault="0003060F" w:rsidP="0003060F">
      <w:pPr>
        <w:ind w:left="1440"/>
      </w:pPr>
      <w:r>
        <w:rPr>
          <w:b/>
          <w:bCs/>
          <w:sz w:val="24"/>
          <w:szCs w:val="24"/>
        </w:rPr>
        <w:t xml:space="preserve">Work Schedule Creator (Python) </w:t>
      </w:r>
      <w:r>
        <w:rPr>
          <w:sz w:val="24"/>
          <w:szCs w:val="24"/>
        </w:rPr>
        <w:t xml:space="preserve">– </w:t>
      </w:r>
      <w:r w:rsidRPr="0003060F">
        <w:t xml:space="preserve">This program creates your work shift for you </w:t>
      </w:r>
      <w:r>
        <w:t>i</w:t>
      </w:r>
      <w:r w:rsidRPr="0003060F">
        <w:t>n a csv file.</w:t>
      </w:r>
      <w:r>
        <w:t xml:space="preserve"> After inputting your header (typically a store or branch name), you can enter employee name, hours, and days, and it will return a csv file with employees shifts and total hours. This program was made to help my manager at Pita Pit UBC.</w:t>
      </w:r>
    </w:p>
    <w:p w14:paraId="71C2C471" w14:textId="57F726EC" w:rsidR="0003060F" w:rsidRDefault="0003060F" w:rsidP="0003060F"/>
    <w:p w14:paraId="3F9D1FF3" w14:textId="265AF7C9" w:rsidR="0003060F" w:rsidRDefault="0003060F" w:rsidP="0003060F">
      <w:pPr>
        <w:rPr>
          <w:b/>
          <w:bCs/>
          <w:sz w:val="24"/>
          <w:szCs w:val="24"/>
        </w:rPr>
      </w:pPr>
      <w:r>
        <w:tab/>
      </w:r>
      <w:r>
        <w:rPr>
          <w:b/>
          <w:bCs/>
          <w:sz w:val="24"/>
          <w:szCs w:val="24"/>
        </w:rPr>
        <w:t>Affiliations and Credentials:</w:t>
      </w:r>
    </w:p>
    <w:p w14:paraId="0AE0B3DD" w14:textId="5829370D" w:rsidR="0003060F" w:rsidRPr="0003060F" w:rsidRDefault="0003060F" w:rsidP="0003060F">
      <w:pPr>
        <w:pStyle w:val="ListParagraph"/>
        <w:numPr>
          <w:ilvl w:val="0"/>
          <w:numId w:val="16"/>
        </w:numPr>
        <w:rPr>
          <w:b/>
          <w:bCs/>
          <w:sz w:val="24"/>
          <w:szCs w:val="24"/>
        </w:rPr>
      </w:pPr>
      <w:r>
        <w:t>Class 7 driver’s license</w:t>
      </w:r>
    </w:p>
    <w:p w14:paraId="4031C0D2" w14:textId="752250DB" w:rsidR="0003060F" w:rsidRPr="0003060F" w:rsidRDefault="0003060F" w:rsidP="0003060F">
      <w:pPr>
        <w:pStyle w:val="ListParagraph"/>
        <w:numPr>
          <w:ilvl w:val="0"/>
          <w:numId w:val="16"/>
        </w:numPr>
        <w:rPr>
          <w:b/>
          <w:bCs/>
          <w:sz w:val="24"/>
          <w:szCs w:val="24"/>
        </w:rPr>
      </w:pPr>
      <w:r>
        <w:t>BC safeguard license</w:t>
      </w:r>
    </w:p>
    <w:p w14:paraId="4084DCAB" w14:textId="127279A6" w:rsidR="0003060F" w:rsidRPr="0003060F" w:rsidRDefault="0003060F" w:rsidP="0003060F">
      <w:pPr>
        <w:pStyle w:val="ListParagraph"/>
        <w:numPr>
          <w:ilvl w:val="0"/>
          <w:numId w:val="16"/>
        </w:numPr>
        <w:rPr>
          <w:b/>
          <w:bCs/>
          <w:sz w:val="24"/>
          <w:szCs w:val="24"/>
        </w:rPr>
      </w:pPr>
      <w:r>
        <w:t>Food Safe certificate</w:t>
      </w:r>
    </w:p>
    <w:p w14:paraId="4CB17DD7" w14:textId="1F40C9B6" w:rsidR="0003060F" w:rsidRPr="0003060F" w:rsidRDefault="0003060F" w:rsidP="0003060F">
      <w:pPr>
        <w:pStyle w:val="ListParagraph"/>
        <w:numPr>
          <w:ilvl w:val="0"/>
          <w:numId w:val="16"/>
        </w:numPr>
        <w:rPr>
          <w:b/>
          <w:bCs/>
          <w:sz w:val="24"/>
          <w:szCs w:val="24"/>
        </w:rPr>
      </w:pPr>
      <w:r>
        <w:t>Serving It Right certificate</w:t>
      </w:r>
    </w:p>
    <w:p w14:paraId="13871AC5" w14:textId="60FE4B27" w:rsidR="0003060F" w:rsidRPr="0003060F" w:rsidRDefault="0003060F" w:rsidP="0003060F">
      <w:pPr>
        <w:pStyle w:val="ListParagraph"/>
        <w:numPr>
          <w:ilvl w:val="0"/>
          <w:numId w:val="16"/>
        </w:numPr>
        <w:rPr>
          <w:b/>
          <w:bCs/>
          <w:sz w:val="24"/>
          <w:szCs w:val="24"/>
        </w:rPr>
      </w:pPr>
      <w:r>
        <w:lastRenderedPageBreak/>
        <w:t>CPR-A certificate</w:t>
      </w:r>
    </w:p>
    <w:p w14:paraId="1696005F" w14:textId="09780D42" w:rsidR="0003060F" w:rsidRPr="0003060F" w:rsidRDefault="0003060F" w:rsidP="0003060F">
      <w:pPr>
        <w:pStyle w:val="ListParagraph"/>
        <w:numPr>
          <w:ilvl w:val="0"/>
          <w:numId w:val="16"/>
        </w:numPr>
        <w:rPr>
          <w:b/>
          <w:bCs/>
          <w:sz w:val="24"/>
          <w:szCs w:val="24"/>
        </w:rPr>
      </w:pPr>
      <w:r>
        <w:t>Fluent in verbal and written Korean</w:t>
      </w:r>
    </w:p>
    <w:p w14:paraId="5DA15A44" w14:textId="12DA49F7" w:rsidR="0003060F" w:rsidRPr="0003060F" w:rsidRDefault="0003060F" w:rsidP="0003060F">
      <w:pPr>
        <w:pStyle w:val="ListParagraph"/>
        <w:numPr>
          <w:ilvl w:val="0"/>
          <w:numId w:val="16"/>
        </w:numPr>
        <w:rPr>
          <w:b/>
          <w:bCs/>
          <w:sz w:val="24"/>
          <w:szCs w:val="24"/>
        </w:rPr>
      </w:pPr>
      <w:r>
        <w:t>Basic – intermediate verbal and written in Japanese and Mandarin.</w:t>
      </w:r>
    </w:p>
    <w:p w14:paraId="24B8465B" w14:textId="77777777" w:rsidR="003A2EC7" w:rsidRPr="003A2EC7" w:rsidRDefault="003A2EC7" w:rsidP="003A2EC7">
      <w:pPr>
        <w:ind w:left="1440"/>
        <w:rPr>
          <w:sz w:val="24"/>
          <w:szCs w:val="24"/>
        </w:rPr>
      </w:pPr>
    </w:p>
    <w:p w14:paraId="502BB9C1" w14:textId="3881EEAA" w:rsidR="003A2EC7" w:rsidRPr="003A2EC7" w:rsidRDefault="003A2EC7" w:rsidP="003A2EC7">
      <w:pPr>
        <w:rPr>
          <w:sz w:val="24"/>
          <w:szCs w:val="24"/>
        </w:rPr>
      </w:pPr>
      <w:r>
        <w:rPr>
          <w:i/>
          <w:iCs/>
          <w:sz w:val="24"/>
          <w:szCs w:val="24"/>
        </w:rPr>
        <w:tab/>
      </w:r>
    </w:p>
    <w:sectPr w:rsidR="003A2EC7" w:rsidRPr="003A2EC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A5177" w14:textId="77777777" w:rsidR="00772042" w:rsidRDefault="00772042">
      <w:pPr>
        <w:spacing w:after="0" w:line="240" w:lineRule="auto"/>
      </w:pPr>
      <w:r>
        <w:separator/>
      </w:r>
    </w:p>
  </w:endnote>
  <w:endnote w:type="continuationSeparator" w:id="0">
    <w:p w14:paraId="6571E822" w14:textId="77777777" w:rsidR="00772042" w:rsidRDefault="00772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GGothicM">
    <w:altName w:val="Yu Gothic"/>
    <w:panose1 w:val="00000000000000000000"/>
    <w:charset w:val="8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D5B93" w14:textId="77777777" w:rsidR="00E3473B" w:rsidRDefault="00E347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EE7E0" w14:textId="29C409C3" w:rsidR="00FF0FEC" w:rsidRDefault="00F96E60">
    <w:pPr>
      <w:pStyle w:val="Footer"/>
    </w:pPr>
    <w:r>
      <w:rPr>
        <w:noProof/>
        <w:color w:val="7E97AD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9C0F964" wp14:editId="1B2C379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5137F54" id="Rectangle 452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6d4e0f [1614]" strokeweight="1.25pt">
              <w10:wrap anchorx="page" anchory="page"/>
            </v:rect>
          </w:pict>
        </mc:Fallback>
      </mc:AlternateContent>
    </w:r>
    <w:r>
      <w:rPr>
        <w:color w:val="7E97AD" w:themeColor="accent1"/>
      </w:rPr>
      <w:t xml:space="preserve"> </w:t>
    </w:r>
    <w:r w:rsidRPr="00E3473B">
      <w:rPr>
        <w:rFonts w:asciiTheme="majorHAnsi" w:eastAsiaTheme="majorEastAsia" w:hAnsiTheme="majorHAnsi" w:cstheme="majorBidi"/>
        <w:color w:val="auto"/>
      </w:rPr>
      <w:t xml:space="preserve">pg. </w:t>
    </w:r>
    <w:r w:rsidRPr="00E3473B">
      <w:rPr>
        <w:rFonts w:eastAsiaTheme="minorEastAsia"/>
        <w:color w:val="auto"/>
      </w:rPr>
      <w:fldChar w:fldCharType="begin"/>
    </w:r>
    <w:r w:rsidRPr="00E3473B">
      <w:rPr>
        <w:color w:val="auto"/>
      </w:rPr>
      <w:instrText xml:space="preserve"> PAGE    \* MERGEFORMAT </w:instrText>
    </w:r>
    <w:r w:rsidRPr="00E3473B">
      <w:rPr>
        <w:rFonts w:eastAsiaTheme="minorEastAsia"/>
        <w:color w:val="auto"/>
      </w:rPr>
      <w:fldChar w:fldCharType="separate"/>
    </w:r>
    <w:r w:rsidRPr="00E3473B">
      <w:rPr>
        <w:rFonts w:asciiTheme="majorHAnsi" w:eastAsiaTheme="majorEastAsia" w:hAnsiTheme="majorHAnsi" w:cstheme="majorBidi"/>
        <w:noProof/>
        <w:color w:val="auto"/>
      </w:rPr>
      <w:t>2</w:t>
    </w:r>
    <w:r w:rsidRPr="00E3473B">
      <w:rPr>
        <w:rFonts w:asciiTheme="majorHAnsi" w:eastAsiaTheme="majorEastAsia" w:hAnsiTheme="majorHAnsi" w:cstheme="majorBidi"/>
        <w:noProof/>
        <w:color w:val="auto"/>
      </w:rPr>
      <w:fldChar w:fldCharType="end"/>
    </w:r>
    <w:r w:rsidRPr="00E3473B">
      <w:rPr>
        <w:rFonts w:asciiTheme="majorHAnsi" w:eastAsiaTheme="majorEastAsia" w:hAnsiTheme="majorHAnsi" w:cstheme="majorBidi"/>
        <w:noProof/>
        <w:color w:val="auto"/>
      </w:rPr>
      <w:t xml:space="preserve"> of 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04233" w14:textId="5BAF0F8F" w:rsidR="00F96E60" w:rsidRPr="00E3473B" w:rsidRDefault="00E3473B" w:rsidP="00F96E60">
    <w:pPr>
      <w:pStyle w:val="Footer"/>
      <w:rPr>
        <w:color w:val="auto"/>
      </w:rPr>
    </w:pPr>
    <w:r w:rsidRPr="00E3473B">
      <w:rPr>
        <w:rFonts w:asciiTheme="majorHAnsi" w:eastAsiaTheme="majorEastAsia" w:hAnsiTheme="majorHAnsi" w:cstheme="majorBidi"/>
        <w:color w:val="auto"/>
      </w:rPr>
      <w:t>p</w:t>
    </w:r>
    <w:r w:rsidR="00F96E60" w:rsidRPr="00E3473B">
      <w:rPr>
        <w:rFonts w:asciiTheme="majorHAnsi" w:eastAsiaTheme="majorEastAsia" w:hAnsiTheme="majorHAnsi" w:cstheme="majorBidi"/>
        <w:color w:val="auto"/>
      </w:rPr>
      <w:t xml:space="preserve">g. </w:t>
    </w:r>
    <w:r w:rsidR="00F96E60" w:rsidRPr="00E3473B">
      <w:rPr>
        <w:rFonts w:eastAsiaTheme="minorEastAsia"/>
        <w:color w:val="auto"/>
      </w:rPr>
      <w:fldChar w:fldCharType="begin"/>
    </w:r>
    <w:r w:rsidR="00F96E60" w:rsidRPr="00E3473B">
      <w:rPr>
        <w:color w:val="auto"/>
      </w:rPr>
      <w:instrText xml:space="preserve"> PAGE    \* MERGEFORMAT </w:instrText>
    </w:r>
    <w:r w:rsidR="00F96E60" w:rsidRPr="00E3473B">
      <w:rPr>
        <w:rFonts w:eastAsiaTheme="minorEastAsia"/>
        <w:color w:val="auto"/>
      </w:rPr>
      <w:fldChar w:fldCharType="separate"/>
    </w:r>
    <w:r w:rsidR="00F96E60" w:rsidRPr="00E3473B">
      <w:rPr>
        <w:color w:val="auto"/>
      </w:rPr>
      <w:t>2</w:t>
    </w:r>
    <w:r w:rsidR="00F96E60" w:rsidRPr="00E3473B">
      <w:rPr>
        <w:rFonts w:asciiTheme="majorHAnsi" w:eastAsiaTheme="majorEastAsia" w:hAnsiTheme="majorHAnsi" w:cstheme="majorBidi"/>
        <w:noProof/>
        <w:color w:val="auto"/>
      </w:rPr>
      <w:fldChar w:fldCharType="end"/>
    </w:r>
    <w:r w:rsidR="00F96E60" w:rsidRPr="00E3473B">
      <w:rPr>
        <w:rFonts w:asciiTheme="majorHAnsi" w:eastAsiaTheme="majorEastAsia" w:hAnsiTheme="majorHAnsi" w:cstheme="majorBidi"/>
        <w:noProof/>
        <w:color w:val="auto"/>
      </w:rPr>
      <w:t xml:space="preserve"> of 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28B84" w14:textId="77777777" w:rsidR="00772042" w:rsidRDefault="00772042">
      <w:pPr>
        <w:spacing w:after="0" w:line="240" w:lineRule="auto"/>
      </w:pPr>
      <w:r>
        <w:separator/>
      </w:r>
    </w:p>
  </w:footnote>
  <w:footnote w:type="continuationSeparator" w:id="0">
    <w:p w14:paraId="25C08B84" w14:textId="77777777" w:rsidR="00772042" w:rsidRDefault="00772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85840" w14:textId="77777777" w:rsidR="00E3473B" w:rsidRDefault="00E347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1B6D1" w14:textId="77777777" w:rsidR="00F96E60" w:rsidRPr="004C0035" w:rsidRDefault="00772042" w:rsidP="00F96E60">
    <w:pPr>
      <w:pStyle w:val="ContactInfo"/>
      <w:rPr>
        <w:sz w:val="19"/>
        <w:szCs w:val="19"/>
        <w:lang w:val="fr-FR"/>
      </w:rPr>
    </w:pPr>
    <w:sdt>
      <w:sdtPr>
        <w:rPr>
          <w:color w:val="auto"/>
          <w:sz w:val="22"/>
          <w:szCs w:val="22"/>
        </w:rPr>
        <w:alias w:val="Title"/>
        <w:id w:val="-993564558"/>
        <w:placeholder>
          <w:docPart w:val="A2C0339A315A4982A817376354252AE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F96E60" w:rsidRPr="00F96E60">
          <w:rPr>
            <w:color w:val="auto"/>
            <w:sz w:val="22"/>
            <w:szCs w:val="22"/>
          </w:rPr>
          <w:t>Jay Seung Yeon Lee</w:t>
        </w:r>
      </w:sdtContent>
    </w:sdt>
    <w:r w:rsidR="00F96E60">
      <w:rPr>
        <w:color w:val="7E97AD" w:themeColor="accent1"/>
      </w:rPr>
      <w:tab/>
    </w:r>
    <w:r w:rsidR="00F96E60" w:rsidRPr="004C0035">
      <w:rPr>
        <w:sz w:val="19"/>
        <w:szCs w:val="19"/>
        <w:lang w:val="fr-FR"/>
      </w:rPr>
      <w:t xml:space="preserve">308- 5989 </w:t>
    </w:r>
    <w:proofErr w:type="spellStart"/>
    <w:r w:rsidR="00F96E60" w:rsidRPr="004C0035">
      <w:rPr>
        <w:sz w:val="19"/>
        <w:szCs w:val="19"/>
        <w:lang w:val="fr-FR"/>
      </w:rPr>
      <w:t>Iona</w:t>
    </w:r>
    <w:proofErr w:type="spellEnd"/>
    <w:r w:rsidR="00F96E60" w:rsidRPr="004C0035">
      <w:rPr>
        <w:sz w:val="19"/>
        <w:szCs w:val="19"/>
        <w:lang w:val="fr-FR"/>
      </w:rPr>
      <w:t xml:space="preserve"> Drive Vancouver, BC, V6T2L7</w:t>
    </w:r>
  </w:p>
  <w:p w14:paraId="31EF3EFA" w14:textId="77777777" w:rsidR="00F96E60" w:rsidRPr="004C0035" w:rsidRDefault="00F96E60" w:rsidP="00F96E60">
    <w:pPr>
      <w:pStyle w:val="ContactInfo"/>
      <w:rPr>
        <w:rFonts w:eastAsia="MS Mincho"/>
        <w:sz w:val="19"/>
        <w:szCs w:val="19"/>
        <w:lang w:val="fr-FR" w:eastAsia="ko-KR"/>
      </w:rPr>
    </w:pPr>
    <w:r w:rsidRPr="004C0035">
      <w:rPr>
        <w:sz w:val="19"/>
        <w:szCs w:val="19"/>
        <w:lang w:val="fr-FR"/>
      </w:rPr>
      <w:t>(604) – 341 – 3058 | topaz9889@gmail.com</w:t>
    </w:r>
  </w:p>
  <w:p w14:paraId="424FC880" w14:textId="77777777" w:rsidR="00F96E60" w:rsidRPr="00F96E60" w:rsidRDefault="00F96E60" w:rsidP="00F96E60">
    <w:pPr>
      <w:pStyle w:val="ContactInfo"/>
      <w:rPr>
        <w:sz w:val="19"/>
        <w:szCs w:val="19"/>
        <w:lang w:val="fr-FR"/>
      </w:rPr>
    </w:pPr>
    <w:r w:rsidRPr="004C0035">
      <w:rPr>
        <w:sz w:val="19"/>
        <w:szCs w:val="19"/>
        <w:lang w:val="fr-FR"/>
      </w:rPr>
      <w:t>Web : Jayleewebplan.com | GitHub : LeeJay0126</w:t>
    </w:r>
  </w:p>
  <w:p w14:paraId="674EF192" w14:textId="77777777" w:rsidR="00F96E60" w:rsidRPr="00F96E60" w:rsidRDefault="00F96E60">
    <w:pPr>
      <w:pStyle w:val="Header"/>
      <w:rPr>
        <w:lang w:val="fr-F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752DB" w14:textId="77777777" w:rsidR="00F96E60" w:rsidRPr="004C0035" w:rsidRDefault="00F96E60" w:rsidP="00F96E60">
    <w:pPr>
      <w:pStyle w:val="ContactInfo"/>
      <w:rPr>
        <w:sz w:val="19"/>
        <w:szCs w:val="19"/>
        <w:lang w:val="fr-FR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2EE28F" wp14:editId="12B63EB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1ABE493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6d4e0f [1614]" strokeweight="1.25pt">
              <w10:wrap anchorx="page" anchory="page"/>
            </v:rect>
          </w:pict>
        </mc:Fallback>
      </mc:AlternateContent>
    </w:r>
    <w:sdt>
      <w:sdtPr>
        <w:rPr>
          <w:color w:val="auto"/>
          <w:sz w:val="22"/>
          <w:szCs w:val="22"/>
        </w:rPr>
        <w:alias w:val="Title"/>
        <w:id w:val="15524250"/>
        <w:placeholder>
          <w:docPart w:val="3223CD0D1ECC480F8AEA735C0578458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Pr="00F96E60">
          <w:rPr>
            <w:color w:val="auto"/>
            <w:sz w:val="22"/>
            <w:szCs w:val="22"/>
          </w:rPr>
          <w:t>Jay Seung Yeon Lee</w:t>
        </w:r>
      </w:sdtContent>
    </w:sdt>
    <w:r>
      <w:rPr>
        <w:color w:val="7E97AD" w:themeColor="accent1"/>
      </w:rPr>
      <w:tab/>
    </w:r>
    <w:r w:rsidRPr="004C0035">
      <w:rPr>
        <w:sz w:val="19"/>
        <w:szCs w:val="19"/>
        <w:lang w:val="fr-FR"/>
      </w:rPr>
      <w:t xml:space="preserve">308- 5989 </w:t>
    </w:r>
    <w:proofErr w:type="spellStart"/>
    <w:r w:rsidRPr="004C0035">
      <w:rPr>
        <w:sz w:val="19"/>
        <w:szCs w:val="19"/>
        <w:lang w:val="fr-FR"/>
      </w:rPr>
      <w:t>Iona</w:t>
    </w:r>
    <w:proofErr w:type="spellEnd"/>
    <w:r w:rsidRPr="004C0035">
      <w:rPr>
        <w:sz w:val="19"/>
        <w:szCs w:val="19"/>
        <w:lang w:val="fr-FR"/>
      </w:rPr>
      <w:t xml:space="preserve"> Drive Vancouver, BC, V6T2L7</w:t>
    </w:r>
  </w:p>
  <w:p w14:paraId="19E28BE1" w14:textId="77777777" w:rsidR="00F96E60" w:rsidRPr="004C0035" w:rsidRDefault="00F96E60" w:rsidP="00F96E60">
    <w:pPr>
      <w:pStyle w:val="ContactInfo"/>
      <w:rPr>
        <w:rFonts w:eastAsia="MS Mincho"/>
        <w:sz w:val="19"/>
        <w:szCs w:val="19"/>
        <w:lang w:val="fr-FR" w:eastAsia="ko-KR"/>
      </w:rPr>
    </w:pPr>
    <w:r w:rsidRPr="004C0035">
      <w:rPr>
        <w:sz w:val="19"/>
        <w:szCs w:val="19"/>
        <w:lang w:val="fr-FR"/>
      </w:rPr>
      <w:t>(604) – 341 – 3058 | topaz9889@gmail.com</w:t>
    </w:r>
  </w:p>
  <w:p w14:paraId="0277BE4F" w14:textId="31BE13A9" w:rsidR="004C0035" w:rsidRPr="00F96E60" w:rsidRDefault="00F96E60" w:rsidP="00F96E60">
    <w:pPr>
      <w:pStyle w:val="ContactInfo"/>
      <w:rPr>
        <w:sz w:val="19"/>
        <w:szCs w:val="19"/>
        <w:lang w:val="fr-FR"/>
      </w:rPr>
    </w:pPr>
    <w:r w:rsidRPr="004C0035">
      <w:rPr>
        <w:sz w:val="19"/>
        <w:szCs w:val="19"/>
        <w:lang w:val="fr-FR"/>
      </w:rPr>
      <w:t>Web : Jayleewebplan.com | GitHub : LeeJay0126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04B5A"/>
    <w:multiLevelType w:val="hybridMultilevel"/>
    <w:tmpl w:val="2312EB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A37C4"/>
    <w:multiLevelType w:val="hybridMultilevel"/>
    <w:tmpl w:val="1CBA889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2B5D7D"/>
    <w:multiLevelType w:val="hybridMultilevel"/>
    <w:tmpl w:val="9ED25DD4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1A057531"/>
    <w:multiLevelType w:val="hybridMultilevel"/>
    <w:tmpl w:val="D474F4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967F94"/>
    <w:multiLevelType w:val="hybridMultilevel"/>
    <w:tmpl w:val="3702AE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A92151"/>
    <w:multiLevelType w:val="hybridMultilevel"/>
    <w:tmpl w:val="B3EA8C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3427F4"/>
    <w:multiLevelType w:val="hybridMultilevel"/>
    <w:tmpl w:val="D73A72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97FA4"/>
    <w:multiLevelType w:val="hybridMultilevel"/>
    <w:tmpl w:val="F7840D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091200"/>
    <w:multiLevelType w:val="hybridMultilevel"/>
    <w:tmpl w:val="78BADB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D66697"/>
    <w:multiLevelType w:val="hybridMultilevel"/>
    <w:tmpl w:val="BECE66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C96A98"/>
    <w:multiLevelType w:val="hybridMultilevel"/>
    <w:tmpl w:val="2020E6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C91A54"/>
    <w:multiLevelType w:val="hybridMultilevel"/>
    <w:tmpl w:val="A1DA96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8F2328"/>
    <w:multiLevelType w:val="hybridMultilevel"/>
    <w:tmpl w:val="FD2064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381BE2"/>
    <w:multiLevelType w:val="hybridMultilevel"/>
    <w:tmpl w:val="D9C023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2801E2"/>
    <w:multiLevelType w:val="hybridMultilevel"/>
    <w:tmpl w:val="C3A8B38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BA24579"/>
    <w:multiLevelType w:val="hybridMultilevel"/>
    <w:tmpl w:val="EE8ABE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13"/>
  </w:num>
  <w:num w:numId="4">
    <w:abstractNumId w:val="5"/>
  </w:num>
  <w:num w:numId="5">
    <w:abstractNumId w:val="15"/>
  </w:num>
  <w:num w:numId="6">
    <w:abstractNumId w:val="11"/>
  </w:num>
  <w:num w:numId="7">
    <w:abstractNumId w:val="4"/>
  </w:num>
  <w:num w:numId="8">
    <w:abstractNumId w:val="8"/>
  </w:num>
  <w:num w:numId="9">
    <w:abstractNumId w:val="7"/>
  </w:num>
  <w:num w:numId="10">
    <w:abstractNumId w:val="10"/>
  </w:num>
  <w:num w:numId="11">
    <w:abstractNumId w:val="1"/>
  </w:num>
  <w:num w:numId="12">
    <w:abstractNumId w:val="3"/>
  </w:num>
  <w:num w:numId="13">
    <w:abstractNumId w:val="9"/>
  </w:num>
  <w:num w:numId="14">
    <w:abstractNumId w:val="0"/>
  </w:num>
  <w:num w:numId="15">
    <w:abstractNumId w:val="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1F6"/>
    <w:rsid w:val="0003060F"/>
    <w:rsid w:val="000647BF"/>
    <w:rsid w:val="00221C3E"/>
    <w:rsid w:val="003A2EC7"/>
    <w:rsid w:val="003E46A6"/>
    <w:rsid w:val="004C0035"/>
    <w:rsid w:val="004D18F5"/>
    <w:rsid w:val="006B1EFF"/>
    <w:rsid w:val="00772042"/>
    <w:rsid w:val="00796072"/>
    <w:rsid w:val="0088451C"/>
    <w:rsid w:val="008C7777"/>
    <w:rsid w:val="009379F2"/>
    <w:rsid w:val="00957769"/>
    <w:rsid w:val="00976D6B"/>
    <w:rsid w:val="00985E28"/>
    <w:rsid w:val="009F6D5D"/>
    <w:rsid w:val="00A40FBF"/>
    <w:rsid w:val="00A43FB7"/>
    <w:rsid w:val="00A601F6"/>
    <w:rsid w:val="00A72AFB"/>
    <w:rsid w:val="00B03428"/>
    <w:rsid w:val="00BD4DF0"/>
    <w:rsid w:val="00BF35B9"/>
    <w:rsid w:val="00D4230D"/>
    <w:rsid w:val="00E3473B"/>
    <w:rsid w:val="00E662AB"/>
    <w:rsid w:val="00F96E60"/>
    <w:rsid w:val="00FE4AC1"/>
    <w:rsid w:val="00FF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B00670"/>
  <w15:chartTrackingRefBased/>
  <w15:docId w15:val="{134CF97A-DF1D-4C98-9F80-C38CFD9D1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unhideWhenUsed/>
    <w:qFormat/>
    <w:pPr>
      <w:spacing w:after="80" w:line="288" w:lineRule="auto"/>
      <w:jc w:val="right"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paragraph" w:styleId="Heading2">
    <w:name w:val="heading 2"/>
    <w:basedOn w:val="Normal"/>
    <w:next w:val="ResumeText"/>
    <w:link w:val="Heading2Char"/>
    <w:uiPriority w:val="9"/>
    <w:unhideWhenUsed/>
    <w:qFormat/>
    <w:pPr>
      <w:keepNext/>
      <w:keepLines/>
      <w:spacing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7E97A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Footer">
    <w:name w:val="footer"/>
    <w:basedOn w:val="Normal"/>
    <w:link w:val="FooterChar"/>
    <w:uiPriority w:val="99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  <w:rPr>
      <w:rFonts w:eastAsiaTheme="minorHAnsi"/>
      <w:color w:val="595959" w:themeColor="text1" w:themeTint="A6"/>
      <w:kern w:val="2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ResumeText">
    <w:name w:val="Resume Text"/>
    <w:basedOn w:val="Normal"/>
    <w:uiPriority w:val="10"/>
    <w:qFormat/>
    <w:pPr>
      <w:spacing w:after="8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table" w:customStyle="1" w:styleId="ResumeTable">
    <w:name w:val="Resume Table"/>
    <w:basedOn w:val="TableNormal"/>
    <w:uiPriority w:val="99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ContactInfo">
    <w:name w:val="Contact Info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95959" w:themeColor="text1" w:themeTint="A6"/>
      <w:kern w:val="20"/>
      <w:sz w:val="18"/>
      <w:szCs w:val="20"/>
    </w:rPr>
  </w:style>
  <w:style w:type="paragraph" w:customStyle="1" w:styleId="Name">
    <w:name w:val="Name"/>
    <w:basedOn w:val="Normal"/>
    <w:uiPriority w:val="3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577188" w:themeFill="accent1" w:themeFillShade="BF"/>
      <w:spacing w:before="240" w:after="80" w:line="288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20"/>
    </w:rPr>
  </w:style>
  <w:style w:type="paragraph" w:customStyle="1" w:styleId="Email">
    <w:name w:val="Email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77188" w:themeColor="accent1" w:themeShade="BF"/>
      <w:kern w:val="20"/>
      <w:sz w:val="1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Header">
    <w:name w:val="header"/>
    <w:basedOn w:val="Normal"/>
    <w:link w:val="HeaderChar"/>
    <w:uiPriority w:val="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styleId="Hyperlink">
    <w:name w:val="Hyperlink"/>
    <w:basedOn w:val="DefaultParagraphFont"/>
    <w:uiPriority w:val="99"/>
    <w:unhideWhenUsed/>
    <w:rsid w:val="00B03428"/>
    <w:rPr>
      <w:color w:val="646464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342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03060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C00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paz\AppData\Roaming\Microsoft\Templates\Basic%20resume%20(Timeles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223CD0D1ECC480F8AEA735C057845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1322E2-D970-4A42-9461-A4FF91E42F41}"/>
      </w:docPartPr>
      <w:docPartBody>
        <w:p w:rsidR="00CD30D2" w:rsidRDefault="00293C31" w:rsidP="00293C31">
          <w:pPr>
            <w:pStyle w:val="3223CD0D1ECC480F8AEA735C0578458D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  <w:docPart>
      <w:docPartPr>
        <w:name w:val="A2C0339A315A4982A817376354252A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D854F-A135-4141-945D-2174E3C0C8D9}"/>
      </w:docPartPr>
      <w:docPartBody>
        <w:p w:rsidR="00CD30D2" w:rsidRDefault="00293C31" w:rsidP="00293C31">
          <w:pPr>
            <w:pStyle w:val="A2C0339A315A4982A817376354252AEF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GGothicM">
    <w:altName w:val="Yu Gothic"/>
    <w:panose1 w:val="00000000000000000000"/>
    <w:charset w:val="8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EE9"/>
    <w:rsid w:val="00293C31"/>
    <w:rsid w:val="006D56EF"/>
    <w:rsid w:val="00947EE9"/>
    <w:rsid w:val="00CD30D2"/>
    <w:rsid w:val="00E2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"/>
    <w:unhideWhenUsed/>
    <w:qFormat/>
    <w:rPr>
      <w:color w:val="4472C4" w:themeColor="accent1"/>
    </w:rPr>
  </w:style>
  <w:style w:type="character" w:styleId="PlaceholderText">
    <w:name w:val="Placeholder Text"/>
    <w:basedOn w:val="DefaultParagraphFont"/>
    <w:uiPriority w:val="99"/>
    <w:semiHidden/>
    <w:rsid w:val="00293C31"/>
    <w:rPr>
      <w:color w:val="808080"/>
    </w:rPr>
  </w:style>
  <w:style w:type="paragraph" w:customStyle="1" w:styleId="3223CD0D1ECC480F8AEA735C0578458D">
    <w:name w:val="3223CD0D1ECC480F8AEA735C0578458D"/>
    <w:rsid w:val="00293C31"/>
  </w:style>
  <w:style w:type="paragraph" w:customStyle="1" w:styleId="A2C0339A315A4982A817376354252AEF">
    <w:name w:val="A2C0339A315A4982A817376354252AEF"/>
    <w:rsid w:val="00293C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sume 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611D9E-F37F-416A-BCDF-6C5A35151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 (Timeless design)</Template>
  <TotalTime>719</TotalTime>
  <Pages>6</Pages>
  <Words>1204</Words>
  <Characters>6863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Jay Seung Yeon Lee</dc:title>
  <dc:subject/>
  <dc:creator>308- 5989 Iona Drive Vancouver, BC, V6T2L7(604) – 341 – 3058 | topaz9889@gmail.comWeb : Jayleewebplan.com | GitHub : LeeJay0126JAY SEUNG YEON LEE</dc:creator>
  <cp:keywords/>
  <dc:description/>
  <cp:lastModifiedBy>Jay Lee</cp:lastModifiedBy>
  <cp:revision>9</cp:revision>
  <dcterms:created xsi:type="dcterms:W3CDTF">2021-10-01T04:18:00Z</dcterms:created>
  <dcterms:modified xsi:type="dcterms:W3CDTF">2021-10-17T00:58:00Z</dcterms:modified>
</cp:coreProperties>
</file>